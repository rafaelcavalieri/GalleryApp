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xlsx" ContentType="application/vnd.openxmlformats-officedocument.spreadsheetml.sheet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>
                    <wp:extent cx="885825" cy="885825"/>
                    <wp:effectExtent l="38100" t="0" r="104775" b="66675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5818" cy="8758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>
                              <a:outerShdw blurRad="50800" dist="50800" dir="2580000" algn="ctr" rotWithShape="0">
                                <a:schemeClr val="tx1"/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473175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idth-percent:850;mso-position-horizontal-relative:margin;mso-position-vertical-relative:margin;mso-width-percent:8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<v:textbox style="mso-fit-shape-to-text:t" inset="0,0,0,0">
                  <w:txbxContent>
                    <w:sdt>
                      <w:sdtPr>
                        <w:alias w:val="Título"/>
                        <w:tag w:val=""/>
                        <w:id w:val="1077169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7E0B89" w:rsidRDefault="00C52BCA">
                          <w:pPr>
                            <w:pStyle w:val="Ttulo10"/>
                          </w:pPr>
                          <w:proofErr w:type="spellStart"/>
                          <w:r>
                            <w:t>Gallery</w:t>
                          </w:r>
                          <w:proofErr w:type="spellEnd"/>
                          <w:r>
                            <w:t xml:space="preserve"> Searc</w:t>
                          </w:r>
                          <w:r w:rsidR="007E0B89">
                            <w:t>h</w:t>
                          </w:r>
                        </w:p>
                      </w:sdtContent>
                    </w:sdt>
                    <w:sdt>
                      <w:sdtPr>
                        <w:alias w:val="Subtítulo"/>
                        <w:tag w:val=""/>
                        <w:id w:val="-214349690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7E0B89" w:rsidRDefault="007E0B89">
                          <w:pPr>
                            <w:pStyle w:val="Subttulo1"/>
                          </w:pPr>
                          <w:r>
                            <w:t>Compartilhar é preciso</w:t>
                          </w:r>
                        </w:p>
                      </w:sdtContent>
                    </w:sdt>
                  </w:txbxContent>
                </v:textbox>
                <w10:wrap type="topAndBottom" anchorx="margin" anchory="margin"/>
              </v:shape>
            </w:pict>
          </w:r>
          <w:r>
            <w:rPr>
              <w:noProof/>
            </w:rPr>
            <w:pict>
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idth-percent:1000;mso-position-horizontal:left;mso-position-horizontal-relative:margin;mso-position-vertical:bottom;mso-position-vertical-relative:margin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" fillcolor="#f24f4f [3204]" stroked="f" strokeweight=".5pt">
                <v:textbox inset="12.96pt,0,12.96pt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/>
                      </w:tblPr>
                      <w:tblGrid>
                        <w:gridCol w:w="2355"/>
                        <w:gridCol w:w="236"/>
                        <w:gridCol w:w="2365"/>
                        <w:gridCol w:w="236"/>
                        <w:gridCol w:w="3332"/>
                      </w:tblGrid>
                      <w:tr w:rsidR="007E0B89">
                        <w:tc>
                          <w:tcPr>
                            <w:tcW w:w="1496" w:type="pct"/>
                          </w:tcPr>
                          <w:p w:rsidR="007E0B89" w:rsidRDefault="007E0B89" w:rsidP="00E26577">
                            <w:pPr>
                              <w:pStyle w:val="InformaesdeContato0"/>
                            </w:pPr>
                            <w:r>
                              <w:t xml:space="preserve">Rua João </w:t>
                            </w:r>
                            <w:proofErr w:type="spellStart"/>
                            <w:r>
                              <w:t>Tudella</w:t>
                            </w:r>
                            <w:proofErr w:type="spellEnd"/>
                            <w:r>
                              <w:t xml:space="preserve"> 243, Marília, SP, 17519-460</w:t>
                            </w:r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r>
                                  <w:t xml:space="preserve">     </w:t>
                                </w:r>
                                <w:proofErr w:type="gramStart"/>
                              </w:sdtContent>
                            </w:sdt>
                            <w:proofErr w:type="gramEnd"/>
                          </w:p>
                        </w:tc>
                        <w:tc>
                          <w:tcPr>
                            <w:tcW w:w="252" w:type="pct"/>
                          </w:tcPr>
                          <w:p w:rsidR="007E0B89" w:rsidRDefault="007E0B89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1501" w:type="pct"/>
                          </w:tcPr>
                          <w:p w:rsidR="007E0B89" w:rsidRDefault="00473175">
                            <w:pPr>
                              <w:pStyle w:val="InformaesdeContato0"/>
                              <w:jc w:val="center"/>
                            </w:pPr>
                            <w:sdt>
                              <w:sdtPr>
                                <w:alias w:val="Telefone Comercial"/>
                                <w:tag w:val=""/>
                                <w:id w:val="1362544376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Content>
                                <w:r w:rsidR="007E0B89">
                                  <w:t>14988274059</w:t>
                                </w:r>
                              </w:sdtContent>
                            </w:sdt>
                          </w:p>
                          <w:p w:rsidR="007E0B89" w:rsidRDefault="007E0B89" w:rsidP="00E26577">
                            <w:pPr>
                              <w:pStyle w:val="InformaesdeContato0"/>
                              <w:jc w:val="center"/>
                            </w:pPr>
                          </w:p>
                        </w:tc>
                        <w:tc>
                          <w:tcPr>
                            <w:tcW w:w="252" w:type="pct"/>
                          </w:tcPr>
                          <w:p w:rsidR="007E0B89" w:rsidRDefault="007E0B89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1500" w:type="pct"/>
                          </w:tcPr>
                          <w:sdt>
                            <w:sdtPr>
                              <w:alias w:val="Email"/>
                              <w:tag w:val=""/>
                              <w:id w:val="-2019763175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 w:rsidR="007E0B89" w:rsidRDefault="007E0B89">
                                <w:pPr>
                                  <w:pStyle w:val="InformaesdeContato0"/>
                                  <w:jc w:val="right"/>
                                </w:pPr>
                                <w:r>
                                  <w:t>cavalieriapps@gmail.com</w:t>
                                </w:r>
                              </w:p>
                            </w:sdtContent>
                          </w:sdt>
                          <w:p w:rsidR="007E0B89" w:rsidRDefault="00473175" w:rsidP="00802CA2">
                            <w:pPr>
                              <w:pStyle w:val="InformaesdeContato0"/>
                              <w:jc w:val="right"/>
                            </w:pPr>
                            <w:sdt>
                              <w:sdtPr>
                                <w:alias w:val="Endereço Web"/>
                                <w:tag w:val=""/>
                                <w:id w:val="1550418689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proofErr w:type="gramStart"/>
                                <w:r w:rsidR="007E0B89" w:rsidRPr="00802CA2">
                                  <w:t>cavalieriapps</w:t>
                                </w:r>
                                <w:proofErr w:type="spellEnd"/>
                                <w:proofErr w:type="gramEnd"/>
                                <w:r w:rsidR="007E0B89" w:rsidRPr="00802CA2">
                                  <w:t>.wixsite.com/</w:t>
                                </w:r>
                                <w:proofErr w:type="spellStart"/>
                                <w:r w:rsidR="007E0B89" w:rsidRPr="00802CA2">
                                  <w:t>gallerysearch</w:t>
                                </w:r>
                                <w:proofErr w:type="spellEnd"/>
                              </w:sdtContent>
                            </w:sdt>
                            <w:r w:rsidR="007E0B89">
                              <w:t xml:space="preserve">   </w:t>
                            </w:r>
                          </w:p>
                        </w:tc>
                      </w:tr>
                    </w:tbl>
                    <w:p w:rsidR="007E0B89" w:rsidRDefault="007E0B89">
                      <w:pPr>
                        <w:pStyle w:val="EspaodaTabela0"/>
                      </w:pPr>
                      <w:r>
                        <w:t>d</w:t>
                      </w:r>
                    </w:p>
                  </w:txbxContent>
                </v:textbox>
                <w10:wrap type="topAndBottom" anchorx="margin" anchory="margin"/>
              </v:shape>
            </w:pic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674BE9" w:rsidRDefault="0047317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r w:rsidRPr="00473175">
                <w:rPr>
                  <w:b w:val="0"/>
                </w:rPr>
                <w:fldChar w:fldCharType="begin"/>
              </w:r>
              <w:r w:rsidR="00DE3EA9"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 w:rsidR="00DE3EA9">
                <w:rPr>
                  <w:b w:val="0"/>
                </w:rPr>
                <w:instrText xml:space="preserve">\h \z \u </w:instrText>
              </w:r>
              <w:r w:rsidRPr="00473175">
                <w:rPr>
                  <w:b w:val="0"/>
                </w:rPr>
                <w:fldChar w:fldCharType="separate"/>
              </w:r>
              <w:hyperlink w:anchor="_Toc343868294" w:history="1">
                <w:r w:rsidR="00674BE9" w:rsidRPr="00725E93">
                  <w:rPr>
                    <w:rStyle w:val="Hyperlink"/>
                    <w:noProof/>
                  </w:rPr>
                  <w:t>Resumo Executivo</w:t>
                </w:r>
                <w:r w:rsidR="00674BE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74BE9">
                  <w:rPr>
                    <w:noProof/>
                    <w:webHidden/>
                  </w:rPr>
                  <w:instrText xml:space="preserve"> PAGEREF _Toc343868294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F4A1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295" w:history="1">
                <w:r w:rsidR="00674BE9" w:rsidRPr="00725E93">
                  <w:rPr>
                    <w:rStyle w:val="Hyperlink"/>
                    <w:noProof/>
                  </w:rPr>
                  <w:t>Destaques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296" w:history="1">
                <w:r w:rsidR="00674BE9" w:rsidRPr="00725E93">
                  <w:rPr>
                    <w:rStyle w:val="Hyperlink"/>
                    <w:noProof/>
                  </w:rPr>
                  <w:t>Objetivos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297" w:history="1">
                <w:r w:rsidR="00674BE9" w:rsidRPr="00725E93">
                  <w:rPr>
                    <w:rStyle w:val="Hyperlink"/>
                    <w:noProof/>
                  </w:rPr>
                  <w:t>Missão da empresa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298" w:history="1">
                <w:r w:rsidR="00674BE9" w:rsidRPr="00725E93">
                  <w:rPr>
                    <w:rStyle w:val="Hyperlink"/>
                    <w:noProof/>
                  </w:rPr>
                  <w:t>Chaves para o sucesso</w:t>
                </w:r>
              </w:hyperlink>
            </w:p>
            <w:p w:rsidR="00674BE9" w:rsidRDefault="0047317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343868299" w:history="1">
                <w:r w:rsidR="00674BE9" w:rsidRPr="00725E93">
                  <w:rPr>
                    <w:rStyle w:val="Hyperlink"/>
                    <w:noProof/>
                  </w:rPr>
                  <w:t>Descrição do negócio</w:t>
                </w:r>
                <w:r w:rsidR="00674BE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74BE9">
                  <w:rPr>
                    <w:noProof/>
                    <w:webHidden/>
                  </w:rPr>
                  <w:instrText xml:space="preserve"> PAGEREF _Toc343868299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F4A1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00" w:history="1">
                <w:r w:rsidR="00674BE9" w:rsidRPr="00725E93">
                  <w:rPr>
                    <w:rStyle w:val="Hyperlink"/>
                    <w:noProof/>
                  </w:rPr>
                  <w:t>Entidade legal/Propriedade da empresa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01" w:history="1">
                <w:r w:rsidR="00674BE9" w:rsidRPr="00725E93">
                  <w:rPr>
                    <w:rStyle w:val="Hyperlink"/>
                    <w:noProof/>
                  </w:rPr>
                  <w:t>Local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02" w:history="1">
                <w:r w:rsidR="00674BE9" w:rsidRPr="00725E93">
                  <w:rPr>
                    <w:rStyle w:val="Hyperlink"/>
                    <w:noProof/>
                  </w:rPr>
                  <w:t>Interior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03" w:history="1">
                <w:r w:rsidR="00674BE9" w:rsidRPr="00725E93">
                  <w:rPr>
                    <w:rStyle w:val="Hyperlink"/>
                    <w:noProof/>
                  </w:rPr>
                  <w:t>Horário de funcionamento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04" w:history="1">
                <w:r w:rsidR="00674BE9" w:rsidRPr="00725E93">
                  <w:rPr>
                    <w:rStyle w:val="Hyperlink"/>
                    <w:noProof/>
                  </w:rPr>
                  <w:t>Produtos e serviços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05" w:history="1">
                <w:r w:rsidR="00674BE9" w:rsidRPr="00725E93">
                  <w:rPr>
                    <w:rStyle w:val="Hyperlink"/>
                    <w:noProof/>
                  </w:rPr>
                  <w:t>Fornecedores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06" w:history="1">
                <w:r w:rsidR="00674BE9" w:rsidRPr="00725E93">
                  <w:rPr>
                    <w:rStyle w:val="Hyperlink"/>
                    <w:noProof/>
                  </w:rPr>
                  <w:t>Serviço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07" w:history="1">
                <w:r w:rsidR="00674BE9" w:rsidRPr="00725E93">
                  <w:rPr>
                    <w:rStyle w:val="Hyperlink"/>
                    <w:noProof/>
                  </w:rPr>
                  <w:t>Fabricação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08" w:history="1">
                <w:r w:rsidR="00674BE9" w:rsidRPr="00725E93">
                  <w:rPr>
                    <w:rStyle w:val="Hyperlink"/>
                    <w:noProof/>
                  </w:rPr>
                  <w:t>Gerenciamento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09" w:history="1">
                <w:r w:rsidR="00674BE9" w:rsidRPr="00725E93">
                  <w:rPr>
                    <w:rStyle w:val="Hyperlink"/>
                    <w:noProof/>
                  </w:rPr>
                  <w:t>Gerenciamento financeiro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10" w:history="1">
                <w:r w:rsidR="00674BE9" w:rsidRPr="00725E93">
                  <w:rPr>
                    <w:rStyle w:val="Hyperlink"/>
                    <w:noProof/>
                  </w:rPr>
                  <w:t>Resumo inicial/sobre aquisição</w:t>
                </w:r>
              </w:hyperlink>
            </w:p>
            <w:p w:rsidR="00674BE9" w:rsidRDefault="0047317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343868311" w:history="1">
                <w:r w:rsidR="00674BE9" w:rsidRPr="00725E93">
                  <w:rPr>
                    <w:rStyle w:val="Hyperlink"/>
                    <w:noProof/>
                  </w:rPr>
                  <w:t>Marketing</w:t>
                </w:r>
                <w:r w:rsidR="00674BE9">
                  <w:rPr>
                    <w:noProof/>
                    <w:webHidden/>
                  </w:rPr>
                  <w:tab/>
                </w:r>
                <w:r w:rsidR="00CE716E">
                  <w:rPr>
                    <w:noProof/>
                    <w:webHidden/>
                  </w:rPr>
                  <w:t>7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12" w:history="1">
                <w:r w:rsidR="00674BE9" w:rsidRPr="00725E93">
                  <w:rPr>
                    <w:rStyle w:val="Hyperlink"/>
                    <w:noProof/>
                  </w:rPr>
                  <w:t>Análise de mercado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13" w:history="1">
                <w:r w:rsidR="00674BE9" w:rsidRPr="00725E93">
                  <w:rPr>
                    <w:rStyle w:val="Hyperlink"/>
                    <w:noProof/>
                  </w:rPr>
                  <w:t>Segmento de mercado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14" w:history="1">
                <w:r w:rsidR="00674BE9" w:rsidRPr="00725E93">
                  <w:rPr>
                    <w:rStyle w:val="Hyperlink"/>
                    <w:noProof/>
                  </w:rPr>
                  <w:t>Concorrência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15" w:history="1">
                <w:r w:rsidR="00674BE9" w:rsidRPr="00725E93">
                  <w:rPr>
                    <w:rStyle w:val="Hyperlink"/>
                    <w:noProof/>
                  </w:rPr>
                  <w:t>Preços</w:t>
                </w:r>
              </w:hyperlink>
            </w:p>
            <w:p w:rsidR="00674BE9" w:rsidRDefault="0047317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343868316" w:history="1">
                <w:r w:rsidR="00674BE9" w:rsidRPr="00725E93">
                  <w:rPr>
                    <w:rStyle w:val="Hyperlink"/>
                    <w:noProof/>
                  </w:rPr>
                  <w:t>Apêndice</w:t>
                </w:r>
                <w:r w:rsidR="00674BE9">
                  <w:rPr>
                    <w:noProof/>
                    <w:webHidden/>
                  </w:rPr>
                  <w:tab/>
                </w:r>
                <w:r w:rsidR="00AA513B">
                  <w:rPr>
                    <w:noProof/>
                    <w:webHidden/>
                  </w:rPr>
                  <w:t>9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17" w:history="1">
                <w:r w:rsidR="00674BE9" w:rsidRPr="00725E93">
                  <w:rPr>
                    <w:rStyle w:val="Hyperlink"/>
                    <w:noProof/>
                  </w:rPr>
                  <w:t>Despesas iniciais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18" w:history="1">
                <w:r w:rsidR="00674BE9" w:rsidRPr="00725E93">
                  <w:rPr>
                    <w:rStyle w:val="Hyperlink"/>
                    <w:noProof/>
                  </w:rPr>
                  <w:t>Determinando o capital inicial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19" w:history="1">
                <w:r w:rsidR="00674BE9" w:rsidRPr="00725E93">
                  <w:rPr>
                    <w:rStyle w:val="Hyperlink"/>
                    <w:noProof/>
                  </w:rPr>
                  <w:t>Fluxo de caixa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20" w:history="1">
                <w:r w:rsidR="00674BE9" w:rsidRPr="00725E93">
                  <w:rPr>
                    <w:rStyle w:val="Hyperlink"/>
                    <w:noProof/>
                  </w:rPr>
                  <w:t>Declaração da projeção de renda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21" w:history="1">
                <w:r w:rsidR="00674BE9" w:rsidRPr="00725E93">
                  <w:rPr>
                    <w:rStyle w:val="Hyperlink"/>
                    <w:noProof/>
                  </w:rPr>
                  <w:t>Declaração sobre lucros e perdas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22" w:history="1">
                <w:r w:rsidR="00674BE9" w:rsidRPr="00725E93">
                  <w:rPr>
                    <w:rStyle w:val="Hyperlink"/>
                    <w:noProof/>
                  </w:rPr>
                  <w:t>Balanço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23" w:history="1">
                <w:r w:rsidR="00674BE9" w:rsidRPr="00725E93">
                  <w:rPr>
                    <w:rStyle w:val="Hyperlink"/>
                    <w:noProof/>
                  </w:rPr>
                  <w:t>Previsão de vendas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24" w:history="1">
                <w:r w:rsidR="00674BE9" w:rsidRPr="00725E93">
                  <w:rPr>
                    <w:rStyle w:val="Hyperlink"/>
                    <w:noProof/>
                  </w:rPr>
                  <w:t>Marcos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25" w:history="1">
                <w:r w:rsidR="00674BE9" w:rsidRPr="00725E93">
                  <w:rPr>
                    <w:rStyle w:val="Hyperlink"/>
                    <w:noProof/>
                  </w:rPr>
                  <w:t>Análise do ponto de equilíbrio</w:t>
                </w:r>
              </w:hyperlink>
            </w:p>
            <w:p w:rsidR="00674BE9" w:rsidRDefault="00473175">
              <w:pPr>
                <w:pStyle w:val="Sumrio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343868326" w:history="1">
                <w:r w:rsidR="00674BE9" w:rsidRPr="00725E93">
                  <w:rPr>
                    <w:rStyle w:val="Hyperlink"/>
                    <w:noProof/>
                  </w:rPr>
                  <w:t>Documentos variados</w:t>
                </w:r>
              </w:hyperlink>
            </w:p>
            <w:p w:rsidR="00DA19B6" w:rsidRDefault="00473175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343868294"/>
      <w:r>
        <w:lastRenderedPageBreak/>
        <w:t>Resumo Executivo</w:t>
      </w:r>
      <w:bookmarkEnd w:id="1"/>
    </w:p>
    <w:p w:rsidR="00DA19B6" w:rsidRDefault="00F23A09">
      <w:r>
        <w:t xml:space="preserve">Com o crescimento contínuo do uso de redes sociais e aplicativos mensageiros cresce também a necessidade de se </w:t>
      </w:r>
      <w:proofErr w:type="gramStart"/>
      <w:r>
        <w:t>agilizar</w:t>
      </w:r>
      <w:proofErr w:type="gramEnd"/>
      <w:r>
        <w:t xml:space="preserve"> a forma como se dá esse tipo de interação. O uso de imagens nesses meios nunca esteve tão em alta, sejam fotos pessoais ou </w:t>
      </w:r>
      <w:proofErr w:type="spellStart"/>
      <w:r>
        <w:t>posts</w:t>
      </w:r>
      <w:proofErr w:type="spellEnd"/>
      <w:r>
        <w:t xml:space="preserve"> reflexivos a comunicação por imagens parece que veio para ficar. Nesse sentido, para melhorar este tipo de interação surge </w:t>
      </w:r>
      <w:proofErr w:type="spellStart"/>
      <w:r>
        <w:t>Gallery</w:t>
      </w:r>
      <w:proofErr w:type="spellEnd"/>
      <w:r>
        <w:t xml:space="preserve"> Search, um aplicativo de empresa homônima com o objetivo de facilitar e </w:t>
      </w:r>
      <w:proofErr w:type="gramStart"/>
      <w:r>
        <w:t>agilizar</w:t>
      </w:r>
      <w:proofErr w:type="gramEnd"/>
      <w:r w:rsidR="002D566B">
        <w:t xml:space="preserve"> </w:t>
      </w:r>
      <w:r>
        <w:t>a forma como as pessoas recuperam imagens para compartilhamento</w:t>
      </w:r>
      <w:r w:rsidR="002D566B">
        <w:t>. O usuário escolhe qual palavra chave faz</w:t>
      </w:r>
      <w:proofErr w:type="gramStart"/>
      <w:r w:rsidR="002D566B">
        <w:t xml:space="preserve"> mas</w:t>
      </w:r>
      <w:proofErr w:type="gramEnd"/>
      <w:r w:rsidR="002D566B">
        <w:t xml:space="preserve"> sentido para ela para aquelas imagens e posteriormente compartilha onde desejar.</w:t>
      </w:r>
    </w:p>
    <w:p w:rsidR="00DA19B6" w:rsidRDefault="0001427C">
      <w:pPr>
        <w:pStyle w:val="cabealho2"/>
      </w:pPr>
      <w:bookmarkStart w:id="2" w:name="_Toc343868295"/>
      <w:r>
        <w:t>Destaques</w:t>
      </w:r>
      <w:bookmarkEnd w:id="2"/>
    </w:p>
    <w:p w:rsidR="000A590F" w:rsidRPr="000A590F" w:rsidRDefault="000A590F" w:rsidP="000A590F">
      <w:r>
        <w:t xml:space="preserve">O aplicativo atenderá </w:t>
      </w:r>
      <w:r w:rsidR="00903D85">
        <w:t xml:space="preserve">no mínimo </w:t>
      </w:r>
      <w:r w:rsidR="00DF71BD">
        <w:t>aproximadamente</w:t>
      </w:r>
      <w:r>
        <w:t xml:space="preserve"> 11% a mais de dispositivos do que os concorrentes já que estes focam principalmente </w:t>
      </w:r>
      <w:proofErr w:type="spellStart"/>
      <w:r>
        <w:t>Androids</w:t>
      </w:r>
      <w:proofErr w:type="spellEnd"/>
      <w:r>
        <w:t xml:space="preserve"> acima do L (</w:t>
      </w:r>
      <w:proofErr w:type="spellStart"/>
      <w:r>
        <w:t>Lollipop</w:t>
      </w:r>
      <w:proofErr w:type="spellEnd"/>
      <w:r>
        <w:t>)</w:t>
      </w:r>
      <w:r w:rsidR="00203440">
        <w:t>. Esse número chega a 24,6% quando comparamos com aplicações que ignoram também o Android L.</w:t>
      </w:r>
    </w:p>
    <w:p w:rsidR="00DA19B6" w:rsidRDefault="000A590F">
      <w:r>
        <w:rPr>
          <w:noProof/>
        </w:rPr>
        <w:drawing>
          <wp:inline distT="0" distB="0" distL="0" distR="0">
            <wp:extent cx="5410956" cy="3296110"/>
            <wp:effectExtent l="19050" t="0" r="0" b="0"/>
            <wp:docPr id="1" name="Imagem 0" descr="Android API market s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API market shar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Pr="007C7D98" w:rsidRDefault="00DA19B6">
      <w:pPr>
        <w:rPr>
          <w:u w:val="single"/>
        </w:rPr>
      </w:pPr>
    </w:p>
    <w:p w:rsidR="00DA19B6" w:rsidRDefault="0001427C">
      <w:pPr>
        <w:pStyle w:val="cabealho2"/>
      </w:pPr>
      <w:bookmarkStart w:id="3" w:name="_Toc343868296"/>
      <w:r>
        <w:t>Objetivos</w:t>
      </w:r>
      <w:bookmarkEnd w:id="3"/>
    </w:p>
    <w:p w:rsidR="00DA19B6" w:rsidRDefault="002709E5">
      <w:r>
        <w:t xml:space="preserve">Ampliar a divulgação do aplicativo e continuar entregando mais </w:t>
      </w:r>
      <w:proofErr w:type="spellStart"/>
      <w:r>
        <w:t>features</w:t>
      </w:r>
      <w:proofErr w:type="spellEnd"/>
      <w:r>
        <w:t xml:space="preserve"> ao mesmo.</w:t>
      </w:r>
    </w:p>
    <w:p w:rsidR="00DA19B6" w:rsidRDefault="0001427C">
      <w:pPr>
        <w:pStyle w:val="cabealho2"/>
      </w:pPr>
      <w:bookmarkStart w:id="4" w:name="_Toc343868297"/>
      <w:r>
        <w:t>Missão da empresa</w:t>
      </w:r>
      <w:bookmarkEnd w:id="4"/>
    </w:p>
    <w:p w:rsidR="00DA19B6" w:rsidRDefault="003137AE">
      <w:r>
        <w:t xml:space="preserve">Facilitar </w:t>
      </w:r>
      <w:r w:rsidR="00F54951">
        <w:t>a nova forma de comunicação da sociedade, cada vez</w:t>
      </w:r>
      <w:proofErr w:type="gramStart"/>
      <w:r w:rsidR="0088337D">
        <w:t xml:space="preserve"> </w:t>
      </w:r>
      <w:r w:rsidR="00F54951">
        <w:t xml:space="preserve"> </w:t>
      </w:r>
      <w:proofErr w:type="gramEnd"/>
      <w:r w:rsidR="00F54951">
        <w:t>mais por imagens</w:t>
      </w:r>
      <w:r w:rsidR="0088337D">
        <w:t>, agilizando o contato pessoal e profissional de seus clientes.</w:t>
      </w:r>
    </w:p>
    <w:p w:rsidR="00DA19B6" w:rsidRDefault="0001427C">
      <w:pPr>
        <w:pStyle w:val="cabealho2"/>
      </w:pPr>
      <w:bookmarkStart w:id="5" w:name="_Toc343868298"/>
      <w:r>
        <w:t>Chaves para o sucesso</w:t>
      </w:r>
      <w:bookmarkEnd w:id="5"/>
    </w:p>
    <w:p w:rsidR="00DA19B6" w:rsidRDefault="00227625">
      <w:r>
        <w:t>O sucesso do aplicativo está em preencher uma lacuna que até então estava sendo ignorada. Vários dos usuários que puderam testar a aplicação disseram já ter pensado em algo parecido ou já presenciaram alguém reclamando da dificuldade de recuperar imagens antigas. O quadro se acirra mais quando este possui um aparelho um tanto mais antigo.</w:t>
      </w:r>
    </w:p>
    <w:p w:rsidR="00DA19B6" w:rsidRDefault="0001427C">
      <w:pPr>
        <w:pStyle w:val="cabealho1"/>
      </w:pPr>
      <w:bookmarkStart w:id="6" w:name="_Toc343868299"/>
      <w:r>
        <w:t>Descrição do negócio</w:t>
      </w:r>
      <w:bookmarkEnd w:id="6"/>
    </w:p>
    <w:p w:rsidR="00DA19B6" w:rsidRDefault="00495004">
      <w:r>
        <w:t>Por meio de uma interface simples e intuitiva o usuário é capaz de encontrar qualquer imagem que esteja em seu smartphone que ele já tenha adicionado palavras chave. Apesar de ter sido feito visando usuários de redes sociais e mensageiros, o aplicativo é compatível com qualquer outro que tenha suporte a receber imagens: e-mails, fichários, editores de imagens etc.</w:t>
      </w:r>
      <w:r w:rsidR="008576C7">
        <w:t xml:space="preserve"> A solução irá funcionar em mais de 99% dos aparelhos </w:t>
      </w:r>
      <w:r w:rsidR="003561A7">
        <w:t xml:space="preserve">Android </w:t>
      </w:r>
      <w:r w:rsidR="008576C7">
        <w:t>ativos no mercado.</w:t>
      </w:r>
      <w:r w:rsidR="004D0363">
        <w:t xml:space="preserve"> Segue abaixo modelo </w:t>
      </w:r>
      <w:proofErr w:type="spellStart"/>
      <w:r w:rsidR="004D0363">
        <w:t>canvas</w:t>
      </w:r>
      <w:proofErr w:type="spellEnd"/>
      <w:r w:rsidR="004D0363">
        <w:t xml:space="preserve"> de entrega de valor:</w:t>
      </w:r>
    </w:p>
    <w:p w:rsidR="004D0363" w:rsidRDefault="004D0363"/>
    <w:p w:rsidR="004D0363" w:rsidRDefault="004D0363">
      <w:r>
        <w:br w:type="page"/>
      </w:r>
    </w:p>
    <w:tbl>
      <w:tblPr>
        <w:tblW w:w="16258" w:type="dxa"/>
        <w:tblInd w:w="-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75"/>
        <w:gridCol w:w="4021"/>
        <w:gridCol w:w="2520"/>
        <w:gridCol w:w="3665"/>
        <w:gridCol w:w="2977"/>
      </w:tblGrid>
      <w:tr w:rsidR="000210DC" w:rsidRPr="002069F8" w:rsidTr="000210DC">
        <w:trPr>
          <w:trHeight w:val="255"/>
        </w:trPr>
        <w:tc>
          <w:tcPr>
            <w:tcW w:w="3075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10DC" w:rsidRPr="00170B2B" w:rsidRDefault="000210DC" w:rsidP="004C2741">
            <w:pPr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 w:rsidRPr="00170B2B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Rede de Parceiros</w:t>
            </w:r>
          </w:p>
        </w:tc>
        <w:tc>
          <w:tcPr>
            <w:tcW w:w="402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10DC" w:rsidRPr="00170B2B" w:rsidRDefault="000210DC" w:rsidP="004C2741">
            <w:pPr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 w:rsidRPr="00170B2B">
              <w:rPr>
                <w:rFonts w:ascii="Arial" w:hAnsi="Arial" w:cs="Arial"/>
                <w:b/>
                <w:bCs/>
                <w:sz w:val="16"/>
                <w:szCs w:val="16"/>
              </w:rPr>
              <w:t>Atividades Chave</w:t>
            </w:r>
          </w:p>
        </w:tc>
        <w:tc>
          <w:tcPr>
            <w:tcW w:w="252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10DC" w:rsidRPr="00170B2B" w:rsidRDefault="000210DC" w:rsidP="004C2741">
            <w:pPr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 w:rsidRPr="00170B2B">
              <w:rPr>
                <w:rFonts w:ascii="Arial" w:hAnsi="Arial" w:cs="Arial"/>
                <w:b/>
                <w:bCs/>
                <w:sz w:val="16"/>
                <w:szCs w:val="16"/>
              </w:rPr>
              <w:t>Proposta de Valor</w:t>
            </w:r>
          </w:p>
        </w:tc>
        <w:tc>
          <w:tcPr>
            <w:tcW w:w="3665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10DC" w:rsidRPr="00170B2B" w:rsidRDefault="000210DC" w:rsidP="004C2741">
            <w:pPr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 w:rsidRPr="00170B2B">
              <w:rPr>
                <w:rFonts w:ascii="Arial" w:hAnsi="Arial" w:cs="Arial"/>
                <w:b/>
                <w:bCs/>
                <w:sz w:val="16"/>
                <w:szCs w:val="16"/>
              </w:rPr>
              <w:t>Relacionamento com Clientes</w:t>
            </w:r>
          </w:p>
        </w:tc>
        <w:tc>
          <w:tcPr>
            <w:tcW w:w="297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10DC" w:rsidRPr="00170B2B" w:rsidRDefault="000210DC" w:rsidP="004C2741">
            <w:pPr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 w:rsidRPr="00170B2B">
              <w:rPr>
                <w:rFonts w:ascii="Arial" w:hAnsi="Arial" w:cs="Arial"/>
                <w:b/>
                <w:bCs/>
                <w:sz w:val="16"/>
                <w:szCs w:val="16"/>
              </w:rPr>
              <w:t>Segmentos de Clientes</w:t>
            </w:r>
          </w:p>
        </w:tc>
      </w:tr>
      <w:tr w:rsidR="000210DC" w:rsidRPr="000B4045" w:rsidTr="000210DC">
        <w:trPr>
          <w:cantSplit/>
          <w:trHeight w:val="255"/>
        </w:trPr>
        <w:tc>
          <w:tcPr>
            <w:tcW w:w="3075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10DC" w:rsidRPr="000B4045" w:rsidRDefault="000210DC" w:rsidP="004C2741">
            <w:pPr>
              <w:ind w:left="113"/>
              <w:rPr>
                <w:rFonts w:ascii="Arial" w:hAnsi="Arial" w:cs="Arial"/>
                <w:iCs/>
                <w:sz w:val="16"/>
                <w:szCs w:val="16"/>
              </w:rPr>
            </w:pPr>
            <w:r w:rsidRPr="000B4045">
              <w:rPr>
                <w:rFonts w:ascii="Arial" w:hAnsi="Arial" w:cs="Arial"/>
                <w:iCs/>
                <w:sz w:val="16"/>
                <w:szCs w:val="16"/>
              </w:rPr>
              <w:t xml:space="preserve">Rede do </w:t>
            </w:r>
            <w:r>
              <w:rPr>
                <w:rFonts w:ascii="Arial" w:hAnsi="Arial" w:cs="Arial"/>
                <w:iCs/>
                <w:sz w:val="16"/>
                <w:szCs w:val="16"/>
              </w:rPr>
              <w:t>Google</w:t>
            </w:r>
            <w:r w:rsidRPr="000B404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iCs/>
                <w:sz w:val="16"/>
                <w:szCs w:val="16"/>
              </w:rPr>
              <w:t>A</w:t>
            </w:r>
            <w:r w:rsidRPr="000B4045">
              <w:rPr>
                <w:rFonts w:ascii="Arial" w:hAnsi="Arial" w:cs="Arial"/>
                <w:iCs/>
                <w:sz w:val="16"/>
                <w:szCs w:val="16"/>
              </w:rPr>
              <w:t>d</w:t>
            </w:r>
            <w:r>
              <w:rPr>
                <w:rFonts w:ascii="Arial" w:hAnsi="Arial" w:cs="Arial"/>
                <w:iCs/>
                <w:sz w:val="16"/>
                <w:szCs w:val="16"/>
              </w:rPr>
              <w:t>M</w:t>
            </w:r>
            <w:r w:rsidRPr="000B4045">
              <w:rPr>
                <w:rFonts w:ascii="Arial" w:hAnsi="Arial" w:cs="Arial"/>
                <w:iCs/>
                <w:sz w:val="16"/>
                <w:szCs w:val="16"/>
              </w:rPr>
              <w:t>ob</w:t>
            </w:r>
            <w:proofErr w:type="spellEnd"/>
            <w:proofErr w:type="gramEnd"/>
            <w:r w:rsidRPr="000B4045"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  <w:p w:rsidR="000210DC" w:rsidRPr="000B4045" w:rsidRDefault="000210DC" w:rsidP="004C2741">
            <w:pPr>
              <w:ind w:left="113"/>
              <w:rPr>
                <w:rFonts w:ascii="Arial" w:hAnsi="Arial" w:cs="Arial"/>
                <w:iCs/>
                <w:sz w:val="16"/>
                <w:szCs w:val="16"/>
              </w:rPr>
            </w:pPr>
          </w:p>
          <w:p w:rsidR="000210DC" w:rsidRPr="000B4045" w:rsidRDefault="000210DC" w:rsidP="004C2741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B4045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0210DC" w:rsidRPr="000B4045" w:rsidRDefault="000210DC" w:rsidP="004C2741">
            <w:pPr>
              <w:pStyle w:val="Recuodecorpodetext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0B4045">
              <w:rPr>
                <w:rFonts w:ascii="Arial" w:hAnsi="Arial" w:cs="Arial"/>
                <w:sz w:val="16"/>
                <w:szCs w:val="16"/>
              </w:rPr>
              <w:t xml:space="preserve">   Fotógrafos e empresas do ramo de fotografia. </w:t>
            </w:r>
          </w:p>
          <w:p w:rsidR="000210DC" w:rsidRPr="000B4045" w:rsidRDefault="000210DC" w:rsidP="004C2741">
            <w:pPr>
              <w:pStyle w:val="Recuodecorpodetext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0B4045">
              <w:rPr>
                <w:rFonts w:ascii="Arial" w:hAnsi="Arial" w:cs="Arial"/>
                <w:sz w:val="16"/>
                <w:szCs w:val="16"/>
              </w:rPr>
              <w:t xml:space="preserve">   Play </w:t>
            </w:r>
            <w:proofErr w:type="spellStart"/>
            <w:r w:rsidRPr="000B4045">
              <w:rPr>
                <w:rFonts w:ascii="Arial" w:hAnsi="Arial" w:cs="Arial"/>
                <w:sz w:val="16"/>
                <w:szCs w:val="16"/>
              </w:rPr>
              <w:t>Store</w:t>
            </w:r>
            <w:proofErr w:type="spellEnd"/>
            <w:r w:rsidRPr="000B404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210DC" w:rsidRPr="000B4045" w:rsidRDefault="000210DC" w:rsidP="004C2741">
            <w:pPr>
              <w:pStyle w:val="Recuodecorpodetext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0B4045">
              <w:rPr>
                <w:rFonts w:ascii="Arial" w:hAnsi="Arial" w:cs="Arial"/>
                <w:sz w:val="16"/>
                <w:szCs w:val="16"/>
              </w:rPr>
              <w:t xml:space="preserve">   Provedor do servidor para manter o </w:t>
            </w:r>
            <w:proofErr w:type="spellStart"/>
            <w:r w:rsidRPr="000B4045">
              <w:rPr>
                <w:rFonts w:ascii="Arial" w:hAnsi="Arial" w:cs="Arial"/>
                <w:sz w:val="16"/>
                <w:szCs w:val="16"/>
              </w:rPr>
              <w:t>hotsite</w:t>
            </w:r>
            <w:proofErr w:type="spellEnd"/>
            <w:r w:rsidRPr="000B404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210DC" w:rsidRPr="000B4045" w:rsidRDefault="000210DC" w:rsidP="004C2741">
            <w:pPr>
              <w:pStyle w:val="Recuodecorpodetexto"/>
              <w:ind w:left="0"/>
              <w:rPr>
                <w:rFonts w:ascii="Arial" w:hAnsi="Arial" w:cs="Arial"/>
                <w:iCs/>
                <w:sz w:val="16"/>
                <w:szCs w:val="16"/>
              </w:rPr>
            </w:pPr>
            <w:r w:rsidRPr="000B4045">
              <w:rPr>
                <w:rFonts w:ascii="Arial" w:hAnsi="Arial" w:cs="Arial"/>
                <w:sz w:val="16"/>
                <w:szCs w:val="16"/>
              </w:rPr>
              <w:t xml:space="preserve">    Redes sociais.</w:t>
            </w:r>
          </w:p>
        </w:tc>
        <w:tc>
          <w:tcPr>
            <w:tcW w:w="402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10DC" w:rsidRPr="000B4045" w:rsidRDefault="000210DC" w:rsidP="004C2741">
            <w:pPr>
              <w:rPr>
                <w:rFonts w:ascii="Arial" w:hAnsi="Arial" w:cs="Arial"/>
                <w:iCs/>
                <w:sz w:val="16"/>
                <w:szCs w:val="16"/>
              </w:rPr>
            </w:pPr>
            <w:r w:rsidRPr="000B4045">
              <w:rPr>
                <w:rFonts w:ascii="Arial" w:hAnsi="Arial" w:cs="Arial"/>
                <w:iCs/>
                <w:sz w:val="16"/>
                <w:szCs w:val="16"/>
              </w:rPr>
              <w:t>Facilitar compartilhamento de imagens através do Smartphone.</w:t>
            </w:r>
          </w:p>
        </w:tc>
        <w:tc>
          <w:tcPr>
            <w:tcW w:w="2520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10DC" w:rsidRPr="000B4045" w:rsidRDefault="000210DC" w:rsidP="004C2741">
            <w:pPr>
              <w:pStyle w:val="Corpodetexto"/>
              <w:rPr>
                <w:rFonts w:ascii="Arial" w:hAnsi="Arial" w:cs="Arial"/>
                <w:bCs/>
                <w:sz w:val="16"/>
                <w:szCs w:val="16"/>
              </w:rPr>
            </w:pPr>
            <w:r w:rsidRPr="000B4045">
              <w:rPr>
                <w:rFonts w:ascii="Arial" w:hAnsi="Arial" w:cs="Arial"/>
                <w:bCs/>
                <w:sz w:val="16"/>
                <w:szCs w:val="16"/>
              </w:rPr>
              <w:t xml:space="preserve">Facilitar a catalogação e o compartilhamento de imagens seja para uso pessoal ou profissional através de um </w:t>
            </w:r>
            <w:proofErr w:type="spellStart"/>
            <w:r w:rsidRPr="000B4045">
              <w:rPr>
                <w:rFonts w:ascii="Arial" w:hAnsi="Arial" w:cs="Arial"/>
                <w:bCs/>
                <w:sz w:val="16"/>
                <w:szCs w:val="16"/>
              </w:rPr>
              <w:t>app</w:t>
            </w:r>
            <w:proofErr w:type="spellEnd"/>
            <w:r w:rsidRPr="000B4045">
              <w:rPr>
                <w:rFonts w:ascii="Arial" w:hAnsi="Arial" w:cs="Arial"/>
                <w:bCs/>
                <w:sz w:val="16"/>
                <w:szCs w:val="16"/>
              </w:rPr>
              <w:t xml:space="preserve"> compatível com mais de 99% dos </w:t>
            </w:r>
            <w:proofErr w:type="spellStart"/>
            <w:r w:rsidRPr="000B4045">
              <w:rPr>
                <w:rFonts w:ascii="Arial" w:hAnsi="Arial" w:cs="Arial"/>
                <w:bCs/>
                <w:sz w:val="16"/>
                <w:szCs w:val="16"/>
              </w:rPr>
              <w:t>Smartphones</w:t>
            </w:r>
            <w:proofErr w:type="spellEnd"/>
            <w:r w:rsidRPr="000B4045">
              <w:rPr>
                <w:rFonts w:ascii="Arial" w:hAnsi="Arial" w:cs="Arial"/>
                <w:bCs/>
                <w:sz w:val="16"/>
                <w:szCs w:val="16"/>
              </w:rPr>
              <w:t xml:space="preserve"> com SO Android no mercado.</w:t>
            </w:r>
          </w:p>
        </w:tc>
        <w:tc>
          <w:tcPr>
            <w:tcW w:w="3665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0210DC" w:rsidRPr="000B4045" w:rsidRDefault="000210DC" w:rsidP="004C27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E-mail dedicado ao contato com o cliente.</w:t>
            </w:r>
          </w:p>
          <w:p w:rsidR="000210DC" w:rsidRPr="000B4045" w:rsidRDefault="000210DC" w:rsidP="004C2741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B4045">
              <w:rPr>
                <w:rFonts w:ascii="Arial" w:hAnsi="Arial" w:cs="Arial"/>
                <w:sz w:val="16"/>
                <w:szCs w:val="16"/>
              </w:rPr>
              <w:t>F</w:t>
            </w:r>
            <w:r>
              <w:rPr>
                <w:rFonts w:ascii="Arial" w:hAnsi="Arial" w:cs="Arial"/>
                <w:sz w:val="16"/>
                <w:szCs w:val="16"/>
              </w:rPr>
              <w:t xml:space="preserve">órum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da Play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97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10DC" w:rsidRPr="002F796C" w:rsidRDefault="000210DC" w:rsidP="004C2741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B4045">
              <w:rPr>
                <w:rFonts w:ascii="Arial" w:hAnsi="Arial" w:cs="Arial"/>
                <w:sz w:val="16"/>
                <w:szCs w:val="16"/>
              </w:rPr>
              <w:t>Usuários de redes sociais e aplicativos mensageiros</w:t>
            </w:r>
            <w:r>
              <w:rPr>
                <w:rFonts w:ascii="Arial" w:hAnsi="Arial" w:cs="Arial"/>
                <w:sz w:val="16"/>
                <w:szCs w:val="16"/>
              </w:rPr>
              <w:t xml:space="preserve"> casuais e profissionais (digital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influencers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). Vendedores que usam esses aplicativos como meio de anúncio e venda.</w:t>
            </w:r>
          </w:p>
        </w:tc>
      </w:tr>
      <w:tr w:rsidR="000210DC" w:rsidRPr="000B4045" w:rsidTr="000210DC">
        <w:trPr>
          <w:cantSplit/>
          <w:trHeight w:val="255"/>
        </w:trPr>
        <w:tc>
          <w:tcPr>
            <w:tcW w:w="3075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0210DC" w:rsidRPr="000B4045" w:rsidRDefault="000210DC" w:rsidP="004C274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02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0210DC" w:rsidRPr="000B4045" w:rsidRDefault="000210DC" w:rsidP="004C274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B4045">
              <w:rPr>
                <w:rFonts w:ascii="Arial" w:hAnsi="Arial" w:cs="Arial"/>
                <w:b/>
                <w:bCs/>
                <w:sz w:val="16"/>
                <w:szCs w:val="16"/>
              </w:rPr>
              <w:t>Recursos Chave</w:t>
            </w:r>
          </w:p>
        </w:tc>
        <w:tc>
          <w:tcPr>
            <w:tcW w:w="2520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0210DC" w:rsidRPr="000B4045" w:rsidRDefault="000210DC" w:rsidP="004C274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665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0210DC" w:rsidRPr="000B4045" w:rsidRDefault="000210DC" w:rsidP="004C274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B4045">
              <w:rPr>
                <w:rFonts w:ascii="Arial" w:hAnsi="Arial" w:cs="Arial"/>
                <w:b/>
                <w:bCs/>
                <w:sz w:val="16"/>
                <w:szCs w:val="16"/>
              </w:rPr>
              <w:t>Canais de Distribuição</w:t>
            </w:r>
          </w:p>
        </w:tc>
        <w:tc>
          <w:tcPr>
            <w:tcW w:w="297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0210DC" w:rsidRPr="000B4045" w:rsidRDefault="000210DC" w:rsidP="004C274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0210DC" w:rsidRPr="000B4045" w:rsidTr="000210DC">
        <w:trPr>
          <w:cantSplit/>
          <w:trHeight w:val="255"/>
        </w:trPr>
        <w:tc>
          <w:tcPr>
            <w:tcW w:w="3075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0210DC" w:rsidRPr="000B4045" w:rsidRDefault="000210DC" w:rsidP="004C274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02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10DC" w:rsidRDefault="000210DC" w:rsidP="004C2741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0B4045">
              <w:rPr>
                <w:rFonts w:ascii="Arial" w:hAnsi="Arial" w:cs="Arial"/>
                <w:bCs/>
                <w:sz w:val="16"/>
                <w:szCs w:val="16"/>
              </w:rPr>
              <w:t xml:space="preserve">Mercado certificado de distribuição de </w:t>
            </w:r>
            <w:proofErr w:type="spellStart"/>
            <w:r w:rsidRPr="000B4045">
              <w:rPr>
                <w:rFonts w:ascii="Arial" w:hAnsi="Arial" w:cs="Arial"/>
                <w:bCs/>
                <w:sz w:val="16"/>
                <w:szCs w:val="16"/>
              </w:rPr>
              <w:t>apps</w:t>
            </w:r>
            <w:proofErr w:type="spellEnd"/>
            <w:r w:rsidRPr="000B4045">
              <w:rPr>
                <w:rFonts w:ascii="Arial" w:hAnsi="Arial" w:cs="Arial"/>
                <w:bCs/>
                <w:sz w:val="16"/>
                <w:szCs w:val="16"/>
              </w:rPr>
              <w:t xml:space="preserve"> online (Play </w:t>
            </w:r>
            <w:proofErr w:type="spellStart"/>
            <w:r w:rsidRPr="000B4045">
              <w:rPr>
                <w:rFonts w:ascii="Arial" w:hAnsi="Arial" w:cs="Arial"/>
                <w:bCs/>
                <w:sz w:val="16"/>
                <w:szCs w:val="16"/>
              </w:rPr>
              <w:t>Store</w:t>
            </w:r>
            <w:proofErr w:type="spellEnd"/>
            <w:r w:rsidRPr="000B4045">
              <w:rPr>
                <w:rFonts w:ascii="Arial" w:hAnsi="Arial" w:cs="Arial"/>
                <w:bCs/>
                <w:sz w:val="16"/>
                <w:szCs w:val="16"/>
              </w:rPr>
              <w:t>).</w:t>
            </w:r>
          </w:p>
          <w:p w:rsidR="00711BC2" w:rsidRPr="000B4045" w:rsidRDefault="00711BC2" w:rsidP="00711BC2">
            <w:pPr>
              <w:rPr>
                <w:rFonts w:ascii="Arial" w:hAnsi="Arial" w:cs="Arial"/>
                <w:iCs/>
                <w:sz w:val="16"/>
                <w:szCs w:val="16"/>
              </w:rPr>
            </w:pPr>
            <w:proofErr w:type="spellStart"/>
            <w:r w:rsidRPr="000B4045">
              <w:rPr>
                <w:rFonts w:ascii="Arial" w:hAnsi="Arial" w:cs="Arial"/>
                <w:iCs/>
                <w:sz w:val="16"/>
                <w:szCs w:val="16"/>
              </w:rPr>
              <w:t>Apps</w:t>
            </w:r>
            <w:proofErr w:type="spellEnd"/>
            <w:r w:rsidRPr="000B4045">
              <w:rPr>
                <w:rFonts w:ascii="Arial" w:hAnsi="Arial" w:cs="Arial"/>
                <w:iCs/>
                <w:sz w:val="16"/>
                <w:szCs w:val="16"/>
              </w:rPr>
              <w:t xml:space="preserve"> de tratamento e filtros de imagem.</w:t>
            </w:r>
          </w:p>
          <w:p w:rsidR="000210DC" w:rsidRPr="000B4045" w:rsidRDefault="000210DC" w:rsidP="004C2741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520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0210DC" w:rsidRPr="000B4045" w:rsidRDefault="000210DC" w:rsidP="004C274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665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10DC" w:rsidRPr="000B4045" w:rsidRDefault="00F60BAF" w:rsidP="00F60BA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0210DC" w:rsidRPr="000B4045">
              <w:rPr>
                <w:rFonts w:ascii="Arial" w:hAnsi="Arial" w:cs="Arial"/>
                <w:bCs/>
                <w:sz w:val="16"/>
                <w:szCs w:val="16"/>
              </w:rPr>
              <w:t xml:space="preserve">Play </w:t>
            </w:r>
            <w:proofErr w:type="spellStart"/>
            <w:r w:rsidR="000210DC" w:rsidRPr="000B4045">
              <w:rPr>
                <w:rFonts w:ascii="Arial" w:hAnsi="Arial" w:cs="Arial"/>
                <w:bCs/>
                <w:sz w:val="16"/>
                <w:szCs w:val="16"/>
              </w:rPr>
              <w:t>Store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  <w:tc>
          <w:tcPr>
            <w:tcW w:w="297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0210DC" w:rsidRPr="000B4045" w:rsidRDefault="000210DC" w:rsidP="004C274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0210DC" w:rsidRPr="000B4045" w:rsidTr="000210DC">
        <w:trPr>
          <w:cantSplit/>
          <w:trHeight w:val="255"/>
        </w:trPr>
        <w:tc>
          <w:tcPr>
            <w:tcW w:w="7096" w:type="dxa"/>
            <w:gridSpan w:val="2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0210DC" w:rsidRPr="000B4045" w:rsidRDefault="000210DC" w:rsidP="004C274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B4045">
              <w:rPr>
                <w:rFonts w:ascii="Arial" w:hAnsi="Arial" w:cs="Arial"/>
                <w:b/>
                <w:bCs/>
                <w:sz w:val="16"/>
                <w:szCs w:val="16"/>
              </w:rPr>
              <w:t>Estrutura de Custos</w:t>
            </w:r>
          </w:p>
        </w:tc>
        <w:tc>
          <w:tcPr>
            <w:tcW w:w="9162" w:type="dxa"/>
            <w:gridSpan w:val="3"/>
            <w:vAlign w:val="bottom"/>
          </w:tcPr>
          <w:p w:rsidR="000210DC" w:rsidRPr="000B4045" w:rsidRDefault="000210DC" w:rsidP="004C274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B4045">
              <w:rPr>
                <w:rFonts w:ascii="Arial" w:hAnsi="Arial" w:cs="Arial"/>
                <w:b/>
                <w:bCs/>
                <w:sz w:val="16"/>
                <w:szCs w:val="16"/>
              </w:rPr>
              <w:t>Fluxo de Receitas</w:t>
            </w:r>
          </w:p>
        </w:tc>
      </w:tr>
      <w:tr w:rsidR="000210DC" w:rsidRPr="000B4045" w:rsidTr="000210DC">
        <w:trPr>
          <w:cantSplit/>
          <w:trHeight w:val="255"/>
        </w:trPr>
        <w:tc>
          <w:tcPr>
            <w:tcW w:w="7096" w:type="dxa"/>
            <w:gridSpan w:val="2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10DC" w:rsidRPr="000B4045" w:rsidRDefault="000210DC" w:rsidP="004C2741">
            <w:pPr>
              <w:rPr>
                <w:rFonts w:ascii="Arial" w:hAnsi="Arial" w:cs="Arial"/>
                <w:sz w:val="16"/>
                <w:szCs w:val="16"/>
              </w:rPr>
            </w:pPr>
            <w:r w:rsidRPr="000B4045">
              <w:rPr>
                <w:rFonts w:ascii="Arial" w:hAnsi="Arial" w:cs="Arial"/>
                <w:sz w:val="16"/>
                <w:szCs w:val="16"/>
              </w:rPr>
              <w:t>Manutenção do sistema;</w:t>
            </w:r>
          </w:p>
          <w:p w:rsidR="000210DC" w:rsidRDefault="000210DC" w:rsidP="004C2741">
            <w:pPr>
              <w:rPr>
                <w:rFonts w:ascii="Arial" w:hAnsi="Arial" w:cs="Arial"/>
                <w:sz w:val="16"/>
                <w:szCs w:val="16"/>
              </w:rPr>
            </w:pPr>
            <w:r w:rsidRPr="000B4045">
              <w:rPr>
                <w:rFonts w:ascii="Arial" w:hAnsi="Arial" w:cs="Arial"/>
                <w:sz w:val="16"/>
                <w:szCs w:val="16"/>
              </w:rPr>
              <w:t xml:space="preserve">Manutenção de marketing e </w:t>
            </w:r>
            <w:proofErr w:type="spellStart"/>
            <w:r w:rsidRPr="000B4045">
              <w:rPr>
                <w:rFonts w:ascii="Arial" w:hAnsi="Arial" w:cs="Arial"/>
                <w:sz w:val="16"/>
                <w:szCs w:val="16"/>
              </w:rPr>
              <w:t>hotsite</w:t>
            </w:r>
            <w:proofErr w:type="spellEnd"/>
            <w:r w:rsidRPr="000B404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74155C" w:rsidRPr="000B4045" w:rsidRDefault="0074155C" w:rsidP="004C27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Custos fixos e variáveis de manutenção da empresa.</w:t>
            </w:r>
          </w:p>
        </w:tc>
        <w:tc>
          <w:tcPr>
            <w:tcW w:w="9162" w:type="dxa"/>
            <w:gridSpan w:val="3"/>
          </w:tcPr>
          <w:p w:rsidR="000210DC" w:rsidRPr="000B4045" w:rsidRDefault="000210DC" w:rsidP="004C2741">
            <w:pPr>
              <w:rPr>
                <w:rFonts w:ascii="Arial" w:hAnsi="Arial" w:cs="Arial"/>
                <w:sz w:val="16"/>
                <w:szCs w:val="16"/>
              </w:rPr>
            </w:pPr>
            <w:r w:rsidRPr="000B4045">
              <w:rPr>
                <w:rFonts w:ascii="Arial" w:hAnsi="Arial" w:cs="Arial"/>
                <w:sz w:val="16"/>
                <w:szCs w:val="16"/>
              </w:rPr>
              <w:t xml:space="preserve">Venda do </w:t>
            </w:r>
            <w:proofErr w:type="spellStart"/>
            <w:r w:rsidRPr="000B4045">
              <w:rPr>
                <w:rFonts w:ascii="Arial" w:hAnsi="Arial" w:cs="Arial"/>
                <w:sz w:val="16"/>
                <w:szCs w:val="16"/>
              </w:rPr>
              <w:t>app</w:t>
            </w:r>
            <w:proofErr w:type="spellEnd"/>
            <w:r w:rsidRPr="000B4045">
              <w:rPr>
                <w:rFonts w:ascii="Arial" w:hAnsi="Arial" w:cs="Arial"/>
                <w:sz w:val="16"/>
                <w:szCs w:val="16"/>
              </w:rPr>
              <w:t xml:space="preserve"> sem propagandas.</w:t>
            </w:r>
          </w:p>
          <w:p w:rsidR="000210DC" w:rsidRPr="000B4045" w:rsidRDefault="000210DC" w:rsidP="004C2741">
            <w:pPr>
              <w:rPr>
                <w:rFonts w:ascii="Arial" w:hAnsi="Arial" w:cs="Arial"/>
                <w:sz w:val="16"/>
                <w:szCs w:val="16"/>
              </w:rPr>
            </w:pPr>
            <w:r w:rsidRPr="000B4045">
              <w:rPr>
                <w:rFonts w:ascii="Arial" w:hAnsi="Arial" w:cs="Arial"/>
                <w:sz w:val="16"/>
                <w:szCs w:val="16"/>
              </w:rPr>
              <w:t xml:space="preserve">Propagandas </w:t>
            </w:r>
            <w:proofErr w:type="spellStart"/>
            <w:r w:rsidRPr="000B4045">
              <w:rPr>
                <w:rFonts w:ascii="Arial" w:hAnsi="Arial" w:cs="Arial"/>
                <w:sz w:val="16"/>
                <w:szCs w:val="16"/>
              </w:rPr>
              <w:t>Admob</w:t>
            </w:r>
            <w:proofErr w:type="spellEnd"/>
            <w:r w:rsidRPr="000B4045">
              <w:rPr>
                <w:rFonts w:ascii="Arial" w:hAnsi="Arial" w:cs="Arial"/>
                <w:sz w:val="16"/>
                <w:szCs w:val="16"/>
              </w:rPr>
              <w:t xml:space="preserve"> dentro do </w:t>
            </w:r>
            <w:proofErr w:type="spellStart"/>
            <w:r w:rsidRPr="000B4045">
              <w:rPr>
                <w:rFonts w:ascii="Arial" w:hAnsi="Arial" w:cs="Arial"/>
                <w:sz w:val="16"/>
                <w:szCs w:val="16"/>
              </w:rPr>
              <w:t>app</w:t>
            </w:r>
            <w:proofErr w:type="spellEnd"/>
            <w:r w:rsidRPr="000B404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210DC" w:rsidRPr="000B4045" w:rsidRDefault="000210DC" w:rsidP="004C2741">
            <w:pPr>
              <w:rPr>
                <w:rFonts w:ascii="Arial" w:hAnsi="Arial" w:cs="Arial"/>
                <w:sz w:val="16"/>
                <w:szCs w:val="16"/>
              </w:rPr>
            </w:pPr>
            <w:r w:rsidRPr="000B4045">
              <w:rPr>
                <w:rFonts w:ascii="Arial" w:hAnsi="Arial" w:cs="Arial"/>
                <w:sz w:val="16"/>
                <w:szCs w:val="16"/>
              </w:rPr>
              <w:t xml:space="preserve">Propagandas autônomas dentro do </w:t>
            </w:r>
            <w:proofErr w:type="spellStart"/>
            <w:r w:rsidRPr="000B4045">
              <w:rPr>
                <w:rFonts w:ascii="Arial" w:hAnsi="Arial" w:cs="Arial"/>
                <w:sz w:val="16"/>
                <w:szCs w:val="16"/>
              </w:rPr>
              <w:t>app</w:t>
            </w:r>
            <w:proofErr w:type="spellEnd"/>
            <w:r w:rsidRPr="000B4045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</w:tr>
    </w:tbl>
    <w:p w:rsidR="004D0363" w:rsidRDefault="004D0363"/>
    <w:p w:rsidR="004D0363" w:rsidRDefault="004D0363">
      <w:r>
        <w:br w:type="page"/>
      </w:r>
    </w:p>
    <w:p w:rsidR="008B21A7" w:rsidRDefault="008B21A7"/>
    <w:p w:rsidR="008B21A7" w:rsidRPr="00495004" w:rsidRDefault="008B21A7"/>
    <w:p w:rsidR="00DA19B6" w:rsidRDefault="0001427C">
      <w:pPr>
        <w:pStyle w:val="cabealho2"/>
      </w:pPr>
      <w:bookmarkStart w:id="7" w:name="_Toc343868300"/>
      <w:r>
        <w:t>Entidade legal/Propriedade da empresa</w:t>
      </w:r>
      <w:bookmarkEnd w:id="7"/>
    </w:p>
    <w:p w:rsidR="00DA19B6" w:rsidRDefault="00540B09">
      <w:r>
        <w:t>A empresa é do tipo MEI – (Micro Empreendedor Individual)</w:t>
      </w:r>
      <w:r w:rsidR="00B97B54">
        <w:t xml:space="preserve"> em processo de formalização,</w:t>
      </w:r>
      <w:r>
        <w:t xml:space="preserve"> visto que não serão necessários funcion</w:t>
      </w:r>
      <w:r w:rsidR="005141ED">
        <w:t>ários e</w:t>
      </w:r>
      <w:r w:rsidR="00B97B54">
        <w:t xml:space="preserve"> se</w:t>
      </w:r>
      <w:r w:rsidR="005141ED">
        <w:t xml:space="preserve"> </w:t>
      </w:r>
      <w:r w:rsidR="005141ED" w:rsidRPr="005141ED">
        <w:t xml:space="preserve">enquadrada no regime de tributação </w:t>
      </w:r>
      <w:hyperlink r:id="rId20" w:history="1">
        <w:r w:rsidR="005141ED" w:rsidRPr="005141ED">
          <w:rPr>
            <w:rStyle w:val="Hyperlink"/>
            <w:u w:val="none"/>
          </w:rPr>
          <w:t>Simples</w:t>
        </w:r>
      </w:hyperlink>
      <w:r w:rsidR="005141ED" w:rsidRPr="005141ED">
        <w:t xml:space="preserve"> Nacional, </w:t>
      </w:r>
      <w:r w:rsidR="00375EA9">
        <w:t>sendo</w:t>
      </w:r>
      <w:r w:rsidR="005141ED" w:rsidRPr="005141ED">
        <w:t xml:space="preserve"> isent</w:t>
      </w:r>
      <w:r w:rsidR="00375EA9">
        <w:t>a</w:t>
      </w:r>
      <w:r w:rsidR="005141ED" w:rsidRPr="005141ED">
        <w:t xml:space="preserve"> de tributos federais, como PIS, </w:t>
      </w:r>
      <w:proofErr w:type="spellStart"/>
      <w:proofErr w:type="gramStart"/>
      <w:r w:rsidR="005141ED" w:rsidRPr="005141ED">
        <w:t>Cofins</w:t>
      </w:r>
      <w:proofErr w:type="spellEnd"/>
      <w:proofErr w:type="gramEnd"/>
      <w:r w:rsidR="00375EA9">
        <w:t xml:space="preserve"> e</w:t>
      </w:r>
      <w:r w:rsidR="005141ED" w:rsidRPr="005141ED">
        <w:t xml:space="preserve"> Imposto de Renda</w:t>
      </w:r>
      <w:r w:rsidR="00375EA9">
        <w:t>.</w:t>
      </w:r>
      <w:r w:rsidR="00B97B54">
        <w:t xml:space="preserve"> </w:t>
      </w:r>
    </w:p>
    <w:p w:rsidR="008B4CCA" w:rsidRDefault="00611EFF" w:rsidP="008B4CCA">
      <w:pPr>
        <w:pStyle w:val="cabealho2"/>
      </w:pPr>
      <w:r>
        <w:t>Produtos</w:t>
      </w:r>
    </w:p>
    <w:p w:rsidR="008B4CCA" w:rsidRDefault="008B4CCA" w:rsidP="008B4CCA">
      <w:r w:rsidRPr="008B4CCA">
        <w:t xml:space="preserve">O número de usuários de </w:t>
      </w:r>
      <w:proofErr w:type="spellStart"/>
      <w:r w:rsidRPr="008B4CCA">
        <w:t>smartphones</w:t>
      </w:r>
      <w:proofErr w:type="spellEnd"/>
      <w:r w:rsidRPr="008B4CCA">
        <w:t xml:space="preserve"> e, consequentemente, de redes sociais não para de crescer, estando cada vez mais acessíveis tanto às mais diversas faixas etárias quanto às classes sociais com seus aplicativos </w:t>
      </w:r>
      <w:proofErr w:type="spellStart"/>
      <w:r w:rsidRPr="008B4CCA">
        <w:rPr>
          <w:i/>
        </w:rPr>
        <w:t>lite</w:t>
      </w:r>
      <w:proofErr w:type="spellEnd"/>
      <w:r w:rsidRPr="008B4CCA">
        <w:rPr>
          <w:i/>
        </w:rPr>
        <w:t xml:space="preserve"> </w:t>
      </w:r>
      <w:r w:rsidRPr="008B4CCA">
        <w:t xml:space="preserve">ou </w:t>
      </w:r>
      <w:r w:rsidRPr="008B4CCA">
        <w:rPr>
          <w:i/>
        </w:rPr>
        <w:t>light</w:t>
      </w:r>
      <w:r w:rsidRPr="008B4CCA">
        <w:t xml:space="preserve"> que conseguem manter grande parte das funcionalidades de seus aplicativos principais, mas com um tamanho de aplicação reduzido e de maneira equivalente crescem as opções de vendas e </w:t>
      </w:r>
      <w:r w:rsidRPr="008B4CCA">
        <w:rPr>
          <w:i/>
        </w:rPr>
        <w:t>marketing</w:t>
      </w:r>
      <w:r w:rsidRPr="008B4CCA">
        <w:t xml:space="preserve"> dentro dessas redes, tanto profissionalmente para empresas consolidadas quanto para microempresas e usuários comuns que querem vender algo que está encostado em casa, como fez o </w:t>
      </w:r>
      <w:proofErr w:type="spellStart"/>
      <w:r w:rsidRPr="008B4CCA">
        <w:t>Facebook</w:t>
      </w:r>
      <w:proofErr w:type="spellEnd"/>
      <w:r w:rsidRPr="008B4CCA">
        <w:t xml:space="preserve"> em 2018 criando o </w:t>
      </w:r>
      <w:proofErr w:type="spellStart"/>
      <w:r w:rsidRPr="008B4CCA">
        <w:t>Facebook</w:t>
      </w:r>
      <w:proofErr w:type="spellEnd"/>
      <w:r w:rsidRPr="008B4CCA">
        <w:t xml:space="preserve"> </w:t>
      </w:r>
      <w:proofErr w:type="spellStart"/>
      <w:r w:rsidRPr="008B4CCA">
        <w:t>Marketplace</w:t>
      </w:r>
      <w:proofErr w:type="spellEnd"/>
      <w:r w:rsidRPr="008B4CCA">
        <w:t xml:space="preserve"> para facilitar uma prática já comum na rede que antes era restrita a os grupos de compra e venda.</w:t>
      </w:r>
    </w:p>
    <w:p w:rsidR="005E04E2" w:rsidRDefault="005E04E2" w:rsidP="008B4CCA">
      <w:r w:rsidRPr="005E04E2">
        <w:t xml:space="preserve">Além disto, uma pesquisa executada em 2018 pela </w:t>
      </w:r>
      <w:proofErr w:type="spellStart"/>
      <w:r w:rsidRPr="005E04E2">
        <w:t>Common</w:t>
      </w:r>
      <w:proofErr w:type="spellEnd"/>
      <w:r w:rsidRPr="005E04E2">
        <w:t xml:space="preserve"> </w:t>
      </w:r>
      <w:proofErr w:type="spellStart"/>
      <w:r w:rsidRPr="005E04E2">
        <w:t>Sense</w:t>
      </w:r>
      <w:proofErr w:type="spellEnd"/>
      <w:r w:rsidRPr="005E04E2">
        <w:t xml:space="preserve"> Media, uma organização independente e não governamental norte americana que avalia a relação de crianças e adolescentes com a tecnologia, e reiterada pela Professora </w:t>
      </w:r>
      <w:proofErr w:type="spellStart"/>
      <w:r w:rsidRPr="005E04E2">
        <w:t>Sherry</w:t>
      </w:r>
      <w:proofErr w:type="spellEnd"/>
      <w:r w:rsidRPr="005E04E2">
        <w:t xml:space="preserve"> </w:t>
      </w:r>
      <w:proofErr w:type="spellStart"/>
      <w:r w:rsidRPr="005E04E2">
        <w:t>Turkle</w:t>
      </w:r>
      <w:proofErr w:type="spellEnd"/>
      <w:r w:rsidRPr="005E04E2">
        <w:t xml:space="preserve"> do MIT (Massachusetts </w:t>
      </w:r>
      <w:proofErr w:type="spellStart"/>
      <w:r w:rsidRPr="005E04E2">
        <w:t>Institute</w:t>
      </w:r>
      <w:proofErr w:type="spellEnd"/>
      <w:r w:rsidRPr="005E04E2">
        <w:t xml:space="preserve"> </w:t>
      </w:r>
      <w:proofErr w:type="spellStart"/>
      <w:r w:rsidRPr="005E04E2">
        <w:t>of</w:t>
      </w:r>
      <w:proofErr w:type="spellEnd"/>
      <w:r w:rsidRPr="005E04E2">
        <w:t xml:space="preserve"> </w:t>
      </w:r>
      <w:proofErr w:type="spellStart"/>
      <w:r w:rsidRPr="005E04E2">
        <w:t>Technology</w:t>
      </w:r>
      <w:proofErr w:type="spellEnd"/>
      <w:r w:rsidRPr="005E04E2">
        <w:t xml:space="preserve">), </w:t>
      </w:r>
      <w:proofErr w:type="gramStart"/>
      <w:r w:rsidRPr="005E04E2">
        <w:t>Ph.</w:t>
      </w:r>
      <w:proofErr w:type="gramEnd"/>
      <w:r w:rsidRPr="005E04E2">
        <w:t xml:space="preserve">D. em Psicologia da Personalidade e Sociologia na renomada Harvard </w:t>
      </w:r>
      <w:proofErr w:type="spellStart"/>
      <w:r w:rsidRPr="005E04E2">
        <w:t>University</w:t>
      </w:r>
      <w:proofErr w:type="spellEnd"/>
      <w:r w:rsidRPr="005E04E2">
        <w:t xml:space="preserve"> no seu livro "</w:t>
      </w:r>
      <w:proofErr w:type="spellStart"/>
      <w:r w:rsidRPr="005E04E2">
        <w:t>Alone</w:t>
      </w:r>
      <w:proofErr w:type="spellEnd"/>
      <w:r w:rsidRPr="005E04E2">
        <w:t xml:space="preserve"> </w:t>
      </w:r>
      <w:proofErr w:type="spellStart"/>
      <w:r w:rsidRPr="005E04E2">
        <w:t>Together</w:t>
      </w:r>
      <w:proofErr w:type="spellEnd"/>
      <w:r w:rsidRPr="005E04E2">
        <w:t xml:space="preserve">: </w:t>
      </w:r>
      <w:proofErr w:type="spellStart"/>
      <w:r w:rsidRPr="005E04E2">
        <w:t>Why</w:t>
      </w:r>
      <w:proofErr w:type="spellEnd"/>
      <w:r w:rsidRPr="005E04E2">
        <w:t xml:space="preserve"> </w:t>
      </w:r>
      <w:proofErr w:type="spellStart"/>
      <w:r w:rsidRPr="005E04E2">
        <w:t>We</w:t>
      </w:r>
      <w:proofErr w:type="spellEnd"/>
      <w:r w:rsidRPr="005E04E2">
        <w:t xml:space="preserve"> </w:t>
      </w:r>
      <w:proofErr w:type="spellStart"/>
      <w:r w:rsidRPr="005E04E2">
        <w:t>Expect</w:t>
      </w:r>
      <w:proofErr w:type="spellEnd"/>
      <w:r w:rsidRPr="005E04E2">
        <w:t xml:space="preserve"> More </w:t>
      </w:r>
      <w:proofErr w:type="spellStart"/>
      <w:r w:rsidRPr="005E04E2">
        <w:t>from</w:t>
      </w:r>
      <w:proofErr w:type="spellEnd"/>
      <w:r w:rsidRPr="005E04E2">
        <w:t xml:space="preserve"> </w:t>
      </w:r>
      <w:proofErr w:type="spellStart"/>
      <w:r w:rsidRPr="005E04E2">
        <w:t>Technology</w:t>
      </w:r>
      <w:proofErr w:type="spellEnd"/>
      <w:r w:rsidRPr="005E04E2">
        <w:t xml:space="preserve"> </w:t>
      </w:r>
      <w:proofErr w:type="spellStart"/>
      <w:r w:rsidRPr="005E04E2">
        <w:t>and</w:t>
      </w:r>
      <w:proofErr w:type="spellEnd"/>
      <w:r w:rsidRPr="005E04E2">
        <w:t xml:space="preserve"> </w:t>
      </w:r>
      <w:proofErr w:type="spellStart"/>
      <w:r w:rsidRPr="005E04E2">
        <w:t>Less</w:t>
      </w:r>
      <w:proofErr w:type="spellEnd"/>
      <w:r w:rsidRPr="005E04E2">
        <w:t xml:space="preserve"> </w:t>
      </w:r>
      <w:proofErr w:type="spellStart"/>
      <w:r w:rsidRPr="005E04E2">
        <w:t>From</w:t>
      </w:r>
      <w:proofErr w:type="spellEnd"/>
      <w:r w:rsidRPr="005E04E2">
        <w:t xml:space="preserve"> </w:t>
      </w:r>
      <w:proofErr w:type="spellStart"/>
      <w:r w:rsidRPr="005E04E2">
        <w:t>Each</w:t>
      </w:r>
      <w:proofErr w:type="spellEnd"/>
      <w:r w:rsidRPr="005E04E2">
        <w:t xml:space="preserve"> </w:t>
      </w:r>
      <w:proofErr w:type="spellStart"/>
      <w:r w:rsidRPr="005E04E2">
        <w:t>Other</w:t>
      </w:r>
      <w:proofErr w:type="spellEnd"/>
      <w:r w:rsidRPr="005E04E2">
        <w:t>" (TURKLE, 2011.),  as gerações mais novas gostam cada vez menos de conversar pelo telefone e até pessoalmente, preferindo se utilizar de outras ferramentas digitais pra isso sendo as redes sociais a principal delas seguida de perto pelos aplicativos mensageiros.</w:t>
      </w:r>
    </w:p>
    <w:p w:rsidR="005E04E2" w:rsidRPr="008B4CCA" w:rsidRDefault="005E04E2" w:rsidP="008B4CCA">
      <w:r w:rsidRPr="005E04E2">
        <w:t xml:space="preserve">Dito isto, </w:t>
      </w:r>
      <w:r>
        <w:t xml:space="preserve">o </w:t>
      </w:r>
      <w:proofErr w:type="spellStart"/>
      <w:r>
        <w:t>Gallery</w:t>
      </w:r>
      <w:proofErr w:type="spellEnd"/>
      <w:r>
        <w:t xml:space="preserve"> Search</w:t>
      </w:r>
      <w:r w:rsidR="00BC33CE">
        <w:t xml:space="preserve"> vem para</w:t>
      </w:r>
      <w:r w:rsidRPr="005E04E2">
        <w:t xml:space="preserve"> preencher uma lacuna existente nessa nova configuração de comunicação: a de se </w:t>
      </w:r>
      <w:proofErr w:type="gramStart"/>
      <w:r w:rsidRPr="005E04E2">
        <w:t>poder</w:t>
      </w:r>
      <w:proofErr w:type="gramEnd"/>
      <w:r w:rsidRPr="005E04E2">
        <w:t xml:space="preserve"> buscar imagens que já foram salvas no smartphone pelo usuário, sejam baixadas pela internet, recebidas de outra pessoa ou fotos feitas pelo próprio. O quadro fica pior quando nos referimos a aparelhos com sistema operacional abaixo do Android 5.0</w:t>
      </w:r>
      <w:r w:rsidR="00D81B3A">
        <w:t>, pois são praticamente ignorados pelas grandes empresas de software.</w:t>
      </w:r>
    </w:p>
    <w:p w:rsidR="00DA19B6" w:rsidRDefault="0001427C">
      <w:pPr>
        <w:pStyle w:val="cabealho2"/>
      </w:pPr>
      <w:bookmarkStart w:id="8" w:name="_Toc343868301"/>
      <w:r>
        <w:t>Local</w:t>
      </w:r>
      <w:bookmarkEnd w:id="8"/>
    </w:p>
    <w:p w:rsidR="00DA19B6" w:rsidRDefault="003137AE">
      <w:r>
        <w:t>Empresa totalmente online, voltada para a entrega do aplicativo, não sendo necessário espaço físico.</w:t>
      </w:r>
    </w:p>
    <w:p w:rsidR="00DA19B6" w:rsidRDefault="0001427C">
      <w:pPr>
        <w:pStyle w:val="cabealho2"/>
      </w:pPr>
      <w:bookmarkStart w:id="9" w:name="_Toc343868303"/>
      <w:r>
        <w:lastRenderedPageBreak/>
        <w:t>Horário de funcionamento</w:t>
      </w:r>
      <w:bookmarkEnd w:id="9"/>
    </w:p>
    <w:p w:rsidR="00DA19B6" w:rsidRDefault="00D70231">
      <w:r>
        <w:t>Não possui horário de funcionamento, todos os atendimentos são feitos por e-mail.</w:t>
      </w:r>
    </w:p>
    <w:p w:rsidR="00DA19B6" w:rsidRDefault="00DA19B6"/>
    <w:p w:rsidR="00DA19B6" w:rsidRDefault="009E7DF3">
      <w:pPr>
        <w:pStyle w:val="cabealho2"/>
      </w:pPr>
      <w:r>
        <w:t>Produto</w:t>
      </w:r>
    </w:p>
    <w:p w:rsidR="00DA19B6" w:rsidRDefault="008C5DA5">
      <w:r>
        <w:t xml:space="preserve">O </w:t>
      </w:r>
      <w:r w:rsidR="009E7DF3">
        <w:t>produto</w:t>
      </w:r>
      <w:r>
        <w:t xml:space="preserve"> proposto identificou uma necessidade simples, que talvez devesse vir </w:t>
      </w:r>
      <w:r w:rsidR="004C4F16">
        <w:t xml:space="preserve">junto </w:t>
      </w:r>
      <w:r>
        <w:t xml:space="preserve">ao adquirir qualquer smartphone, mas que era ignorada. Os aplicativos de galeria concorrentes, que abordam os mesmos sistemas operacionais, focam na edição de imagem, quando muito, na </w:t>
      </w:r>
      <w:proofErr w:type="spellStart"/>
      <w:r>
        <w:t>geolocalização</w:t>
      </w:r>
      <w:proofErr w:type="spellEnd"/>
      <w:r>
        <w:t xml:space="preserve"> e ou na data da foto para tentar organizar a galeria do usuário. O </w:t>
      </w:r>
      <w:proofErr w:type="spellStart"/>
      <w:r>
        <w:t>Gallery</w:t>
      </w:r>
      <w:proofErr w:type="spellEnd"/>
      <w:r>
        <w:t xml:space="preserve"> Search parte do princípio que o usuário organiza a galeria a fim de conseguir encontrar essas imagens com mais facilidade no futuro e de que a maneira mais fácil e personalizável de encontra</w:t>
      </w:r>
      <w:r w:rsidR="00CF448F">
        <w:t>r</w:t>
      </w:r>
      <w:r>
        <w:t xml:space="preserve"> essas imagens é por meio de palavras escolhidas pelo usuário, que façam sentido para ele.</w:t>
      </w:r>
    </w:p>
    <w:p w:rsidR="00DA19B6" w:rsidRDefault="0001427C">
      <w:pPr>
        <w:pStyle w:val="cabealho2"/>
      </w:pPr>
      <w:bookmarkStart w:id="10" w:name="_Toc343868308"/>
      <w:r>
        <w:t>Gerenciamento</w:t>
      </w:r>
      <w:bookmarkEnd w:id="10"/>
    </w:p>
    <w:p w:rsidR="00DA19B6" w:rsidRDefault="004D568E">
      <w:r>
        <w:t>Inicialmente t</w:t>
      </w:r>
      <w:r w:rsidR="00F25C73">
        <w:t xml:space="preserve">oda a administração será feita, </w:t>
      </w:r>
      <w:r>
        <w:t>p</w:t>
      </w:r>
      <w:r w:rsidR="00F25C73">
        <w:t xml:space="preserve">elo autor e dono da ideia; O mesmo possui </w:t>
      </w:r>
      <w:proofErr w:type="gramStart"/>
      <w:r w:rsidR="00F25C73">
        <w:t>5</w:t>
      </w:r>
      <w:proofErr w:type="gramEnd"/>
      <w:r w:rsidR="00F25C73">
        <w:t xml:space="preserve"> anos como desenvolvedor de software</w:t>
      </w:r>
      <w:r w:rsidR="007810E9">
        <w:t>s e sites; t</w:t>
      </w:r>
      <w:r w:rsidR="00F25C73">
        <w:t>rabalhou 2 anos em cargo de auxílio administrativo em empresa pública</w:t>
      </w:r>
      <w:r>
        <w:t>.</w:t>
      </w:r>
      <w:r w:rsidR="00611EFF">
        <w:t xml:space="preserve"> </w:t>
      </w:r>
      <w:r>
        <w:t xml:space="preserve"> Pretende-se futuramente investir na terceirização do marketing.</w:t>
      </w:r>
    </w:p>
    <w:p w:rsidR="00DA19B6" w:rsidRDefault="0001427C">
      <w:pPr>
        <w:pStyle w:val="cabealho2"/>
      </w:pPr>
      <w:bookmarkStart w:id="11" w:name="_Toc343868309"/>
      <w:r>
        <w:t>Gerenciamento financeiro</w:t>
      </w:r>
      <w:bookmarkEnd w:id="11"/>
    </w:p>
    <w:p w:rsidR="00DA19B6" w:rsidRDefault="00BE3506">
      <w:r>
        <w:t xml:space="preserve">Por ser uma microempresa de baixíssimo custo, os únicos custos iniciais </w:t>
      </w:r>
      <w:proofErr w:type="gramStart"/>
      <w:r>
        <w:t>foram</w:t>
      </w:r>
      <w:proofErr w:type="gramEnd"/>
      <w:r>
        <w:t xml:space="preserve"> o de certificação da conta na Google Play </w:t>
      </w:r>
      <w:proofErr w:type="spellStart"/>
      <w:r>
        <w:t>Store</w:t>
      </w:r>
      <w:proofErr w:type="spellEnd"/>
      <w:r>
        <w:t xml:space="preserve"> para lançar o aplicativo</w:t>
      </w:r>
      <w:r w:rsidR="00EB17CF">
        <w:t xml:space="preserve"> e</w:t>
      </w:r>
      <w:r w:rsidR="00F51BAB">
        <w:t xml:space="preserve"> </w:t>
      </w:r>
      <w:r>
        <w:t>o custo de tradução do mesmo. Somado a isto há o custo mensal de manutenção da empresa aberta</w:t>
      </w:r>
      <w:r w:rsidR="001859EE">
        <w:t>. A empresa não necessita de localização física nem de fornecimento rotineiro. Então no primeiro mês os gastos do empreendimento ficaram em R$2</w:t>
      </w:r>
      <w:r w:rsidR="00EB17CF">
        <w:t>2</w:t>
      </w:r>
      <w:r w:rsidR="001859EE">
        <w:t>9,</w:t>
      </w:r>
      <w:r w:rsidR="00111F11">
        <w:t>9</w:t>
      </w:r>
      <w:r w:rsidR="001859EE">
        <w:t>0, após isto</w:t>
      </w:r>
      <w:r w:rsidR="00F51BAB">
        <w:t xml:space="preserve"> o gasto </w:t>
      </w:r>
      <w:r w:rsidR="00970DDC">
        <w:t>se dará com o valor pago pel</w:t>
      </w:r>
      <w:r w:rsidR="00E42165">
        <w:t>a</w:t>
      </w:r>
      <w:r w:rsidR="00970DDC">
        <w:t xml:space="preserve"> manutenção do tipo de empresa, totalizando R$</w:t>
      </w:r>
      <w:r w:rsidR="00A55D70">
        <w:t>54</w:t>
      </w:r>
      <w:r w:rsidR="00970DDC">
        <w:t>,</w:t>
      </w:r>
      <w:r w:rsidR="00111F11">
        <w:t>9</w:t>
      </w:r>
      <w:r w:rsidR="00970DDC">
        <w:t>0</w:t>
      </w:r>
      <w:r w:rsidR="00464A23">
        <w:t xml:space="preserve"> mensais.</w:t>
      </w:r>
      <w:r w:rsidR="004D3990">
        <w:t xml:space="preserve"> O autor no momento encontra-se empregado e pretende manter </w:t>
      </w:r>
      <w:r w:rsidR="00374072">
        <w:t>o emprego</w:t>
      </w:r>
      <w:r w:rsidR="004D3990">
        <w:t xml:space="preserve"> juntamente com a empresa até que a mesma cubra suficientemente os gastos cotidianos do mesmo.</w:t>
      </w:r>
      <w:r w:rsidR="00EB17CF">
        <w:t xml:space="preserve"> Neste sentido, a empresa precisa </w:t>
      </w:r>
      <w:r w:rsidR="00833E12">
        <w:t>manter um lucro superior a R$</w:t>
      </w:r>
      <w:r w:rsidR="00BA66DD">
        <w:t>54</w:t>
      </w:r>
      <w:r w:rsidR="00833E12">
        <w:t>,90 por mês para sustentar-se de maneira saudável.</w:t>
      </w:r>
      <w:r w:rsidR="001E30E7">
        <w:t xml:space="preserve"> O aplicativo motivo da empresa tem abordagem </w:t>
      </w:r>
      <w:proofErr w:type="spellStart"/>
      <w:r w:rsidR="001E30E7">
        <w:t>freemium</w:t>
      </w:r>
      <w:proofErr w:type="spellEnd"/>
      <w:r w:rsidR="001E30E7">
        <w:t>, ou seja,</w:t>
      </w:r>
      <w:r w:rsidR="000C4E53">
        <w:t xml:space="preserve"> o </w:t>
      </w:r>
      <w:proofErr w:type="spellStart"/>
      <w:r w:rsidR="000C4E53">
        <w:t>app</w:t>
      </w:r>
      <w:proofErr w:type="spellEnd"/>
      <w:r w:rsidR="000C4E53">
        <w:t xml:space="preserve"> é limitado e</w:t>
      </w:r>
      <w:r w:rsidR="001E30E7">
        <w:t xml:space="preserve"> há propagandas dentro do </w:t>
      </w:r>
      <w:proofErr w:type="spellStart"/>
      <w:r w:rsidR="001E30E7">
        <w:t>app</w:t>
      </w:r>
      <w:proofErr w:type="spellEnd"/>
      <w:r w:rsidR="001E30E7">
        <w:t xml:space="preserve"> que geram receita e o usuário pode pagar para receber mais funcionalidades e remover as propagandas.</w:t>
      </w:r>
      <w:r w:rsidR="00182763">
        <w:t xml:space="preserve"> Em pesquisa prévia, 25% do público alvo da aplicação est</w:t>
      </w:r>
      <w:r w:rsidR="001F1B84">
        <w:t>a</w:t>
      </w:r>
      <w:r w:rsidR="00182763">
        <w:t xml:space="preserve"> disposta a pagar pelo aplicativo ao invés de usar uma versão com propagandas.</w:t>
      </w:r>
      <w:r w:rsidR="00E721F8">
        <w:t xml:space="preserve"> No início da operação a empresa não contará com </w:t>
      </w:r>
      <w:r w:rsidR="009E19DA">
        <w:t>o valor pago por propagandas</w:t>
      </w:r>
      <w:r w:rsidR="00E721F8">
        <w:t xml:space="preserve">, ficará dependente dos usuários que comprarem o aplicativo. </w:t>
      </w:r>
      <w:r w:rsidR="00CA7770">
        <w:t>O</w:t>
      </w:r>
      <w:r w:rsidR="00E721F8">
        <w:t xml:space="preserve"> mesmo será vendido por R$0,99</w:t>
      </w:r>
      <w:r w:rsidR="00E87025">
        <w:t>.</w:t>
      </w:r>
      <w:r w:rsidR="009E19DA">
        <w:t xml:space="preserve"> Ainda assim, o valor de propagandas</w:t>
      </w:r>
      <w:r w:rsidR="0038524D">
        <w:t xml:space="preserve"> pagas</w:t>
      </w:r>
      <w:r w:rsidR="009E19DA">
        <w:t xml:space="preserve"> que comporá receitas </w:t>
      </w:r>
      <w:r w:rsidR="003021F0">
        <w:t>seguindo como métrica os valores de propaganda médios pagos a cada 1000 interações nos EUA e no Brasil</w:t>
      </w:r>
      <w:r w:rsidR="0038524D">
        <w:t xml:space="preserve"> pelo Google </w:t>
      </w:r>
      <w:proofErr w:type="spellStart"/>
      <w:proofErr w:type="gramStart"/>
      <w:r w:rsidR="0038524D">
        <w:t>AdMob</w:t>
      </w:r>
      <w:proofErr w:type="spellEnd"/>
      <w:proofErr w:type="gramEnd"/>
      <w:r w:rsidR="0038524D">
        <w:t xml:space="preserve"> são de,</w:t>
      </w:r>
      <w:r w:rsidR="003021F0">
        <w:t xml:space="preserve"> respectivamente</w:t>
      </w:r>
      <w:r w:rsidR="0038524D">
        <w:t>,</w:t>
      </w:r>
      <w:r w:rsidR="003021F0">
        <w:t xml:space="preserve"> $1,00 e $0,44. Assim a cada 1000 visualizações com propagandas o valor pago pode variar de</w:t>
      </w:r>
      <w:r w:rsidR="00D04E5E">
        <w:t xml:space="preserve"> aproximadamente</w:t>
      </w:r>
      <w:r w:rsidR="003021F0">
        <w:t xml:space="preserve"> R$1,76 a R$4,00.</w:t>
      </w:r>
    </w:p>
    <w:p w:rsidR="00DA19B6" w:rsidRDefault="0001427C">
      <w:pPr>
        <w:pStyle w:val="cabealho1"/>
      </w:pPr>
      <w:bookmarkStart w:id="12" w:name="_Toc343868311"/>
      <w:r>
        <w:lastRenderedPageBreak/>
        <w:t>Marketing</w:t>
      </w:r>
      <w:bookmarkEnd w:id="12"/>
    </w:p>
    <w:p w:rsidR="00DA19B6" w:rsidRDefault="009C6476">
      <w:r>
        <w:t>O mar</w:t>
      </w:r>
      <w:r w:rsidR="0032773C">
        <w:t>keting da solução se dará neste primeiro momento exclusivamente pode meio de redes sociais,</w:t>
      </w:r>
      <w:r w:rsidR="009D08B5">
        <w:t xml:space="preserve"> inicialmente de maneira orgânica,</w:t>
      </w:r>
      <w:r w:rsidR="0032773C">
        <w:t xml:space="preserve"> focando primeiramente no público jovem brasileiro e norte americano, com linguagem simples e direta. </w:t>
      </w:r>
      <w:r w:rsidR="00B41AA0">
        <w:t xml:space="preserve">Planeja-se posteriormente agregar também os públicos </w:t>
      </w:r>
      <w:proofErr w:type="gramStart"/>
      <w:r w:rsidR="00B41AA0">
        <w:t>falantes de espanhol e italiano</w:t>
      </w:r>
      <w:proofErr w:type="gramEnd"/>
      <w:r w:rsidR="00B41AA0">
        <w:t xml:space="preserve"> e ampliar a rede de marketing</w:t>
      </w:r>
      <w:r w:rsidR="00ED6389">
        <w:t>.</w:t>
      </w:r>
      <w:r w:rsidR="009D08B5">
        <w:t xml:space="preserve"> </w:t>
      </w:r>
    </w:p>
    <w:p w:rsidR="00DA19B6" w:rsidRDefault="0001427C">
      <w:pPr>
        <w:pStyle w:val="cabealho2"/>
      </w:pPr>
      <w:bookmarkStart w:id="13" w:name="_Toc343868312"/>
      <w:r>
        <w:t>Análise de mercado</w:t>
      </w:r>
      <w:bookmarkEnd w:id="13"/>
    </w:p>
    <w:p w:rsidR="001B69DE" w:rsidRDefault="00D1282D">
      <w:r>
        <w:t xml:space="preserve">A empresa tem seu foco principal no público jovem, que vive conectado, levando em conta também pequenos empresários que focam nesse público e se utilizam dos meios virtuais de convivência desse público para fazer seus anúncios ou os utilizam como canal de contato com </w:t>
      </w:r>
      <w:r w:rsidR="005B0578">
        <w:t>seus clientes.</w:t>
      </w:r>
      <w:r w:rsidR="00BA54DE">
        <w:t xml:space="preserve"> </w:t>
      </w:r>
    </w:p>
    <w:p w:rsidR="00DA19B6" w:rsidRDefault="001B69DE">
      <w:r>
        <w:t xml:space="preserve">O Google </w:t>
      </w:r>
      <w:proofErr w:type="spellStart"/>
      <w:r>
        <w:t>photos</w:t>
      </w:r>
      <w:proofErr w:type="spellEnd"/>
      <w:r>
        <w:t xml:space="preserve"> recentemente alcançou a marca de 1bilhão de usuários. </w:t>
      </w:r>
      <w:r w:rsidR="002458CE">
        <w:t xml:space="preserve">Somente no </w:t>
      </w:r>
      <w:proofErr w:type="spellStart"/>
      <w:r w:rsidR="002458CE">
        <w:t>Instagam</w:t>
      </w:r>
      <w:proofErr w:type="spellEnd"/>
      <w:r w:rsidR="002458CE">
        <w:t xml:space="preserve"> são subidas mais de 60.000.000 de imagens diariamente; somente em setembro de 2019 o </w:t>
      </w:r>
      <w:proofErr w:type="spellStart"/>
      <w:r w:rsidR="002458CE">
        <w:t>Facebook</w:t>
      </w:r>
      <w:proofErr w:type="spellEnd"/>
      <w:r w:rsidR="002458CE">
        <w:t xml:space="preserve"> teve mais de 1,63 bilhões de usuários diários</w:t>
      </w:r>
      <w:r w:rsidR="007932AF">
        <w:t xml:space="preserve">; em 2017 o </w:t>
      </w:r>
      <w:proofErr w:type="spellStart"/>
      <w:r w:rsidR="007932AF">
        <w:t>Whatsapp</w:t>
      </w:r>
      <w:proofErr w:type="spellEnd"/>
      <w:r w:rsidR="007932AF">
        <w:t xml:space="preserve"> já contava com 1,5 bilhões de usuários ativos.</w:t>
      </w:r>
      <w:r w:rsidR="00777FEA">
        <w:t xml:space="preserve"> Essas </w:t>
      </w:r>
      <w:r w:rsidR="007932AF">
        <w:t>formas de comunicação e compartilhamento</w:t>
      </w:r>
      <w:r w:rsidR="00777FEA">
        <w:t xml:space="preserve"> tornaram-se estilos de vida para muitos de seus usuários.</w:t>
      </w:r>
      <w:r w:rsidR="007932AF">
        <w:t xml:space="preserve"> </w:t>
      </w:r>
      <w:r w:rsidR="00AB6937">
        <w:t xml:space="preserve">Neste mercado é valorizado o ganho de agilidade na interação, e isso é o que preconiza o aplicativo motivo da empresa, </w:t>
      </w:r>
      <w:proofErr w:type="gramStart"/>
      <w:r w:rsidR="00AB6937">
        <w:t>agilizar</w:t>
      </w:r>
      <w:proofErr w:type="gramEnd"/>
      <w:r w:rsidR="00AB6937">
        <w:t xml:space="preserve"> a forma como estas pessoas compartilham imagens entre si.</w:t>
      </w:r>
    </w:p>
    <w:p w:rsidR="00DA19B6" w:rsidRDefault="00DA19B6"/>
    <w:p w:rsidR="00DA19B6" w:rsidRDefault="00DA19B6"/>
    <w:p w:rsidR="00DA19B6" w:rsidRDefault="0001427C">
      <w:pPr>
        <w:pStyle w:val="cabealho2"/>
      </w:pPr>
      <w:bookmarkStart w:id="14" w:name="_Toc343868314"/>
      <w:r>
        <w:t>Concorrência</w:t>
      </w:r>
      <w:bookmarkEnd w:id="14"/>
    </w:p>
    <w:p w:rsidR="00DA19B6" w:rsidRDefault="00C66A85">
      <w:r>
        <w:t xml:space="preserve">Os concorrentes diretos são os aplicativos de galeria que possuem alguma atividade além da visualização de fotos e neste quesito desponta o Google </w:t>
      </w:r>
      <w:proofErr w:type="spellStart"/>
      <w:r>
        <w:t>Photos</w:t>
      </w:r>
      <w:proofErr w:type="spellEnd"/>
      <w:r>
        <w:t xml:space="preserve">, que consegue classificar fotos principalmente conforme as pessoas que nela aparecem; hoje o Google </w:t>
      </w:r>
      <w:proofErr w:type="spellStart"/>
      <w:r>
        <w:t>Photos</w:t>
      </w:r>
      <w:proofErr w:type="spellEnd"/>
      <w:r>
        <w:t xml:space="preserve"> possui mais de 1bilhão de usuários</w:t>
      </w:r>
      <w:r w:rsidR="00F07C8B">
        <w:t xml:space="preserve">. Ainda assim, ele ignora aparelhos que usem Android menor do que o </w:t>
      </w:r>
      <w:proofErr w:type="spellStart"/>
      <w:r w:rsidR="00F07C8B">
        <w:t>Lollipop</w:t>
      </w:r>
      <w:proofErr w:type="spellEnd"/>
      <w:r w:rsidR="00F07C8B">
        <w:t xml:space="preserve"> (Android </w:t>
      </w:r>
      <w:proofErr w:type="gramStart"/>
      <w:r w:rsidR="00F07C8B">
        <w:t>5</w:t>
      </w:r>
      <w:proofErr w:type="gramEnd"/>
      <w:r w:rsidR="00F07C8B">
        <w:t>)</w:t>
      </w:r>
      <w:r w:rsidR="001B7B10">
        <w:t>, não trabalha com recuperação a partir de palavras chave do usuário</w:t>
      </w:r>
      <w:r w:rsidR="00F07C8B">
        <w:t xml:space="preserve"> e o mesmo admite que algumas de suas funcionalidades são restritas a algumas regiões. </w:t>
      </w:r>
    </w:p>
    <w:p w:rsidR="00292EF8" w:rsidRDefault="00292EF8">
      <w:r>
        <w:t xml:space="preserve">Também podemos citar os aplicativos de galeria </w:t>
      </w:r>
      <w:proofErr w:type="gramStart"/>
      <w:r>
        <w:t>pré instalados</w:t>
      </w:r>
      <w:proofErr w:type="gramEnd"/>
      <w:r>
        <w:t xml:space="preserve"> nos aparelhos, que são diferentes conforme a marca do aparelho, mas estes focam em embelezamento e filtros como diferencial, tornando o </w:t>
      </w:r>
      <w:proofErr w:type="spellStart"/>
      <w:r>
        <w:t>Gallery</w:t>
      </w:r>
      <w:proofErr w:type="spellEnd"/>
      <w:r>
        <w:t xml:space="preserve"> Search um complemento, pois o usuário usaria o </w:t>
      </w:r>
      <w:proofErr w:type="spellStart"/>
      <w:r>
        <w:t>Gallery</w:t>
      </w:r>
      <w:proofErr w:type="spellEnd"/>
      <w:r>
        <w:t xml:space="preserve"> Search para encontrar as imagens a serem abertas nesses demais aplicativos de filtro.</w:t>
      </w:r>
    </w:p>
    <w:p w:rsidR="00A238A5" w:rsidRDefault="00A238A5">
      <w:r>
        <w:t xml:space="preserve">O </w:t>
      </w:r>
      <w:proofErr w:type="spellStart"/>
      <w:r>
        <w:t>Gallery</w:t>
      </w:r>
      <w:proofErr w:type="spellEnd"/>
      <w:r>
        <w:t xml:space="preserve"> Search vem para complementar, seu escopo é preciso: encontre suas imagens com as palavras que você acha</w:t>
      </w:r>
      <w:r w:rsidR="007014B5">
        <w:t>r</w:t>
      </w:r>
      <w:r>
        <w:t xml:space="preserve"> melhor e as utilize como quiser depois.</w:t>
      </w:r>
    </w:p>
    <w:p w:rsidR="00DA19B6" w:rsidRDefault="0001427C">
      <w:pPr>
        <w:pStyle w:val="cabealho2"/>
      </w:pPr>
      <w:bookmarkStart w:id="15" w:name="_Toc343868315"/>
      <w:r>
        <w:lastRenderedPageBreak/>
        <w:t>Preços</w:t>
      </w:r>
      <w:bookmarkEnd w:id="15"/>
    </w:p>
    <w:p w:rsidR="00DA19B6" w:rsidRDefault="00D27158">
      <w:r>
        <w:t xml:space="preserve">A precificação foi baseada no valor médio dos aplicativos de categoria similar que são pagos ou </w:t>
      </w:r>
      <w:proofErr w:type="spellStart"/>
      <w:r>
        <w:t>freemium</w:t>
      </w:r>
      <w:proofErr w:type="spellEnd"/>
      <w:r w:rsidR="002973E2">
        <w:t xml:space="preserve">. Espera-se manter um preço baixo (R$0,99) para garantir o interesse daqueles que aceitam pagar pelo aplicativo e fazer o uso de propagandas dentro o </w:t>
      </w:r>
      <w:proofErr w:type="spellStart"/>
      <w:r w:rsidR="002973E2">
        <w:t>app</w:t>
      </w:r>
      <w:proofErr w:type="spellEnd"/>
      <w:r w:rsidR="002973E2">
        <w:t xml:space="preserve"> para gerar receita também no volume de downloads.</w:t>
      </w:r>
    </w:p>
    <w:p w:rsidR="00DA19B6" w:rsidRDefault="0001427C">
      <w:pPr>
        <w:pStyle w:val="cabealho3"/>
      </w:pPr>
      <w:r>
        <w:t>Publicidade e promoção</w:t>
      </w:r>
    </w:p>
    <w:p w:rsidR="00DA19B6" w:rsidRDefault="0000136E">
      <w:r>
        <w:t>A divulgação é realizada por meio de redes sociais, inicialmente de maneira orgânica. Planeja-se utilizar futuramente parte dos lucros para o marketing pago também por meio dessas redes sociais.</w:t>
      </w:r>
    </w:p>
    <w:p w:rsidR="00DA19B6" w:rsidRDefault="0001427C">
      <w:pPr>
        <w:pStyle w:val="cabealho3"/>
      </w:pPr>
      <w:r>
        <w:t xml:space="preserve">Estratégia e </w:t>
      </w:r>
      <w:proofErr w:type="gramStart"/>
      <w:r>
        <w:t>implementação</w:t>
      </w:r>
      <w:proofErr w:type="gramEnd"/>
    </w:p>
    <w:p w:rsidR="00DA19B6" w:rsidRDefault="00E44AFB">
      <w:r>
        <w:t>A implementação se dará atacando primeiramente o marketing direto, dentro de grupos de fotografia e “</w:t>
      </w:r>
      <w:proofErr w:type="spellStart"/>
      <w:r>
        <w:t>memes</w:t>
      </w:r>
      <w:proofErr w:type="spellEnd"/>
      <w:r>
        <w:t xml:space="preserve">” do </w:t>
      </w:r>
      <w:proofErr w:type="spellStart"/>
      <w:r>
        <w:t>Facebook</w:t>
      </w:r>
      <w:proofErr w:type="spellEnd"/>
      <w:r>
        <w:t xml:space="preserve"> e em páginas que permitam este tipo de interação</w:t>
      </w:r>
      <w:r w:rsidR="00A03C7E">
        <w:t xml:space="preserve">, ressaltando o valor baixo em comparação com os concorrentes, principalmente quando analisamos o público norte americano que está acostumado </w:t>
      </w:r>
      <w:proofErr w:type="gramStart"/>
      <w:r w:rsidR="00A03C7E">
        <w:t>a</w:t>
      </w:r>
      <w:proofErr w:type="gramEnd"/>
      <w:r w:rsidR="00A03C7E">
        <w:t xml:space="preserve"> pagar um pouco a mais, e pelo baixo valor do real frente ao </w:t>
      </w:r>
      <w:proofErr w:type="spellStart"/>
      <w:r w:rsidR="00A03C7E">
        <w:t>dóllar</w:t>
      </w:r>
      <w:proofErr w:type="spellEnd"/>
      <w:r w:rsidR="00A03C7E">
        <w:t>.</w:t>
      </w:r>
      <w:r w:rsidR="00700D38">
        <w:t xml:space="preserve"> Pretende-se seguir a margem de interesse da pesquisa prévia, de conversão de 25% do público em pagantes, então </w:t>
      </w:r>
      <w:proofErr w:type="gramStart"/>
      <w:r w:rsidR="00700D38">
        <w:t>espera-se</w:t>
      </w:r>
      <w:proofErr w:type="gramEnd"/>
      <w:r w:rsidR="00700D38">
        <w:t xml:space="preserve"> que a solução se pague e passe a ser rentável ainda no seu primeiro ano de atividade.</w:t>
      </w:r>
    </w:p>
    <w:p w:rsidR="00DA19B6" w:rsidRDefault="0001427C">
      <w:pPr>
        <w:pStyle w:val="cabealho1"/>
        <w:keepNext w:val="0"/>
        <w:keepLines w:val="0"/>
        <w:pageBreakBefore/>
      </w:pPr>
      <w:bookmarkStart w:id="16" w:name="_Toc343868316"/>
      <w:r>
        <w:lastRenderedPageBreak/>
        <w:t>Apêndice</w:t>
      </w:r>
      <w:bookmarkEnd w:id="16"/>
    </w:p>
    <w:p w:rsidR="00DA19B6" w:rsidRDefault="0001427C">
      <w:pPr>
        <w:pStyle w:val="cabealho2"/>
      </w:pPr>
      <w:bookmarkStart w:id="17" w:name="_Toc343868317"/>
      <w:r>
        <w:t>Despesas iniciais</w:t>
      </w:r>
      <w:bookmarkEnd w:id="17"/>
    </w:p>
    <w:tbl>
      <w:tblPr>
        <w:tblStyle w:val="Tabelafinanceira"/>
        <w:tblW w:w="0" w:type="auto"/>
        <w:jc w:val="center"/>
        <w:tblLayout w:type="fixed"/>
        <w:tblLook w:val="04C0"/>
      </w:tblPr>
      <w:tblGrid>
        <w:gridCol w:w="3102"/>
        <w:gridCol w:w="3103"/>
      </w:tblGrid>
      <w:tr w:rsidR="00DA19B6" w:rsidTr="00DA19B6">
        <w:trPr>
          <w:jc w:val="center"/>
        </w:trPr>
        <w:tc>
          <w:tcPr>
            <w:cnfStyle w:val="001000000000"/>
            <w:tcW w:w="3102" w:type="dxa"/>
          </w:tcPr>
          <w:p w:rsidR="00DA19B6" w:rsidRDefault="0001427C">
            <w:r>
              <w:t>Licenças comerciais</w:t>
            </w:r>
          </w:p>
        </w:tc>
        <w:tc>
          <w:tcPr>
            <w:tcW w:w="3103" w:type="dxa"/>
          </w:tcPr>
          <w:p w:rsidR="00DA19B6" w:rsidRDefault="008D26F4" w:rsidP="008D26F4">
            <w:pPr>
              <w:tabs>
                <w:tab w:val="decimal" w:pos="1945"/>
              </w:tabs>
              <w:cnfStyle w:val="000000000000"/>
            </w:pPr>
            <w:r>
              <w:t>R$49,90</w:t>
            </w:r>
          </w:p>
        </w:tc>
      </w:tr>
      <w:tr w:rsidR="00DA19B6" w:rsidTr="00DA19B6">
        <w:trPr>
          <w:cnfStyle w:val="000000010000"/>
          <w:jc w:val="center"/>
        </w:trPr>
        <w:tc>
          <w:tcPr>
            <w:cnfStyle w:val="001000000000"/>
            <w:tcW w:w="3102" w:type="dxa"/>
          </w:tcPr>
          <w:p w:rsidR="00DA19B6" w:rsidRDefault="008D26F4">
            <w:r>
              <w:t>Tradução aplicativo</w:t>
            </w:r>
          </w:p>
        </w:tc>
        <w:tc>
          <w:tcPr>
            <w:tcW w:w="3103" w:type="dxa"/>
          </w:tcPr>
          <w:p w:rsidR="00DA19B6" w:rsidRDefault="008D26F4">
            <w:pPr>
              <w:tabs>
                <w:tab w:val="decimal" w:pos="1945"/>
              </w:tabs>
              <w:cnfStyle w:val="000000010000"/>
            </w:pPr>
            <w:r>
              <w:t>R$80,00</w:t>
            </w:r>
          </w:p>
        </w:tc>
      </w:tr>
      <w:tr w:rsidR="00DA19B6" w:rsidTr="00DA19B6">
        <w:trPr>
          <w:jc w:val="center"/>
        </w:trPr>
        <w:tc>
          <w:tcPr>
            <w:cnfStyle w:val="001000000000"/>
            <w:tcW w:w="3102" w:type="dxa"/>
          </w:tcPr>
          <w:p w:rsidR="00DA19B6" w:rsidRDefault="008D26F4">
            <w:r>
              <w:t xml:space="preserve">Inscrição </w:t>
            </w:r>
            <w:proofErr w:type="gramStart"/>
            <w:r>
              <w:t>na Play</w:t>
            </w:r>
            <w:proofErr w:type="gramEnd"/>
            <w:r>
              <w:t xml:space="preserve"> </w:t>
            </w:r>
            <w:proofErr w:type="spellStart"/>
            <w:r>
              <w:t>Store</w:t>
            </w:r>
            <w:proofErr w:type="spellEnd"/>
          </w:p>
        </w:tc>
        <w:tc>
          <w:tcPr>
            <w:tcW w:w="3103" w:type="dxa"/>
          </w:tcPr>
          <w:p w:rsidR="00DA19B6" w:rsidRDefault="008D26F4">
            <w:pPr>
              <w:tabs>
                <w:tab w:val="decimal" w:pos="1945"/>
              </w:tabs>
              <w:cnfStyle w:val="000000000000"/>
            </w:pPr>
            <w:r>
              <w:t>R$100,00</w:t>
            </w:r>
          </w:p>
        </w:tc>
      </w:tr>
      <w:tr w:rsidR="00DA19B6" w:rsidTr="00DA19B6">
        <w:trPr>
          <w:cnfStyle w:val="010000000000"/>
          <w:jc w:val="center"/>
        </w:trPr>
        <w:tc>
          <w:tcPr>
            <w:cnfStyle w:val="001000000000"/>
            <w:tcW w:w="3102" w:type="dxa"/>
          </w:tcPr>
          <w:p w:rsidR="00DA19B6" w:rsidRDefault="0001427C">
            <w:pPr>
              <w:ind w:left="5040" w:hanging="5040"/>
            </w:pPr>
            <w:r>
              <w:t>Total de despesas iniciais</w:t>
            </w:r>
          </w:p>
        </w:tc>
        <w:tc>
          <w:tcPr>
            <w:tcW w:w="3103" w:type="dxa"/>
          </w:tcPr>
          <w:p w:rsidR="00DA19B6" w:rsidRDefault="008D26F4" w:rsidP="008D26F4">
            <w:pPr>
              <w:tabs>
                <w:tab w:val="decimal" w:pos="1945"/>
              </w:tabs>
              <w:ind w:left="5040" w:hanging="5040"/>
              <w:cnfStyle w:val="010000000000"/>
            </w:pPr>
            <w:r>
              <w:t>R$229,90</w:t>
            </w:r>
          </w:p>
        </w:tc>
      </w:tr>
    </w:tbl>
    <w:p w:rsidR="00DA19B6" w:rsidRDefault="00DA19B6">
      <w:pPr>
        <w:rPr>
          <w:color w:val="404040" w:themeColor="text1" w:themeTint="BF"/>
          <w:sz w:val="18"/>
          <w:szCs w:val="18"/>
        </w:rPr>
      </w:pPr>
    </w:p>
    <w:p w:rsidR="00DA19B6" w:rsidRDefault="00DA19B6">
      <w:pPr>
        <w:sectPr w:rsidR="00DA19B6" w:rsidSect="000210DC">
          <w:footerReference w:type="default" r:id="rId21"/>
          <w:pgSz w:w="16839" w:h="11907" w:orient="landscape" w:code="9"/>
          <w:pgMar w:top="1440" w:right="1080" w:bottom="1440" w:left="1080" w:header="720" w:footer="720" w:gutter="0"/>
          <w:cols w:space="720"/>
          <w:docGrid w:linePitch="360"/>
        </w:sectPr>
      </w:pPr>
    </w:p>
    <w:p w:rsidR="00DA19B6" w:rsidRDefault="0001427C">
      <w:pPr>
        <w:pStyle w:val="cabealho2"/>
      </w:pPr>
      <w:bookmarkStart w:id="18" w:name="_Toc343868318"/>
      <w:r>
        <w:lastRenderedPageBreak/>
        <w:t>Determinando o capital inicial</w:t>
      </w:r>
      <w:bookmarkEnd w:id="18"/>
    </w:p>
    <w:p w:rsidR="00DA19B6" w:rsidRDefault="007A5AF3">
      <w:r>
        <w:t xml:space="preserve"> </w:t>
      </w:r>
    </w:p>
    <w:tbl>
      <w:tblPr>
        <w:tblStyle w:val="Tabelafinanceira"/>
        <w:tblW w:w="5000" w:type="pct"/>
        <w:tblLook w:val="04E0"/>
      </w:tblPr>
      <w:tblGrid>
        <w:gridCol w:w="2198"/>
        <w:gridCol w:w="1587"/>
        <w:gridCol w:w="1588"/>
        <w:gridCol w:w="1588"/>
        <w:gridCol w:w="1588"/>
        <w:gridCol w:w="1588"/>
        <w:gridCol w:w="1588"/>
        <w:gridCol w:w="1588"/>
        <w:gridCol w:w="1582"/>
      </w:tblGrid>
      <w:tr w:rsidR="00DA19B6" w:rsidTr="00B1595A">
        <w:trPr>
          <w:cnfStyle w:val="100000000000"/>
          <w:cantSplit/>
          <w:tblHeader/>
        </w:trPr>
        <w:tc>
          <w:tcPr>
            <w:cnfStyle w:val="001000000000"/>
            <w:tcW w:w="738" w:type="pct"/>
          </w:tcPr>
          <w:p w:rsidR="00DA19B6" w:rsidRDefault="00DA19B6"/>
        </w:tc>
        <w:tc>
          <w:tcPr>
            <w:tcW w:w="533" w:type="pct"/>
          </w:tcPr>
          <w:p w:rsidR="00DA19B6" w:rsidRDefault="0001427C">
            <w:pPr>
              <w:jc w:val="center"/>
              <w:cnfStyle w:val="100000000000"/>
            </w:pPr>
            <w:r>
              <w:t xml:space="preserve">Mês </w:t>
            </w:r>
            <w:proofErr w:type="gramStart"/>
            <w:r>
              <w:t>1</w:t>
            </w:r>
            <w:proofErr w:type="gramEnd"/>
          </w:p>
        </w:tc>
        <w:tc>
          <w:tcPr>
            <w:tcW w:w="533" w:type="pct"/>
          </w:tcPr>
          <w:p w:rsidR="00DA19B6" w:rsidRDefault="0001427C">
            <w:pPr>
              <w:jc w:val="center"/>
              <w:cnfStyle w:val="100000000000"/>
            </w:pPr>
            <w:r>
              <w:t xml:space="preserve">Mês </w:t>
            </w:r>
            <w:proofErr w:type="gramStart"/>
            <w:r>
              <w:t>2</w:t>
            </w:r>
            <w:proofErr w:type="gramEnd"/>
          </w:p>
        </w:tc>
        <w:tc>
          <w:tcPr>
            <w:tcW w:w="533" w:type="pct"/>
          </w:tcPr>
          <w:p w:rsidR="00DA19B6" w:rsidRDefault="0001427C">
            <w:pPr>
              <w:jc w:val="center"/>
              <w:cnfStyle w:val="100000000000"/>
            </w:pPr>
            <w:r>
              <w:t xml:space="preserve">Mês </w:t>
            </w:r>
            <w:proofErr w:type="gramStart"/>
            <w:r>
              <w:t>3</w:t>
            </w:r>
            <w:proofErr w:type="gramEnd"/>
          </w:p>
        </w:tc>
        <w:tc>
          <w:tcPr>
            <w:tcW w:w="533" w:type="pct"/>
          </w:tcPr>
          <w:p w:rsidR="00DA19B6" w:rsidRDefault="0001427C">
            <w:pPr>
              <w:jc w:val="center"/>
              <w:cnfStyle w:val="100000000000"/>
            </w:pPr>
            <w:r>
              <w:t xml:space="preserve">Mês </w:t>
            </w:r>
            <w:proofErr w:type="gramStart"/>
            <w:r>
              <w:t>4</w:t>
            </w:r>
            <w:proofErr w:type="gramEnd"/>
          </w:p>
        </w:tc>
        <w:tc>
          <w:tcPr>
            <w:tcW w:w="533" w:type="pct"/>
          </w:tcPr>
          <w:p w:rsidR="00DA19B6" w:rsidRDefault="0001427C">
            <w:pPr>
              <w:jc w:val="center"/>
              <w:cnfStyle w:val="100000000000"/>
            </w:pPr>
            <w:r>
              <w:t xml:space="preserve">Mês </w:t>
            </w:r>
            <w:proofErr w:type="gramStart"/>
            <w:r>
              <w:t>5</w:t>
            </w:r>
            <w:proofErr w:type="gramEnd"/>
          </w:p>
        </w:tc>
        <w:tc>
          <w:tcPr>
            <w:tcW w:w="533" w:type="pct"/>
          </w:tcPr>
          <w:p w:rsidR="00DA19B6" w:rsidRDefault="0001427C">
            <w:pPr>
              <w:jc w:val="center"/>
              <w:cnfStyle w:val="100000000000"/>
            </w:pPr>
            <w:r>
              <w:t xml:space="preserve">Mês </w:t>
            </w:r>
            <w:proofErr w:type="gramStart"/>
            <w:r>
              <w:t>6</w:t>
            </w:r>
            <w:proofErr w:type="gramEnd"/>
          </w:p>
        </w:tc>
        <w:tc>
          <w:tcPr>
            <w:tcW w:w="533" w:type="pct"/>
          </w:tcPr>
          <w:p w:rsidR="00DA19B6" w:rsidRDefault="0001427C">
            <w:pPr>
              <w:jc w:val="center"/>
              <w:cnfStyle w:val="100000000000"/>
            </w:pPr>
            <w:r>
              <w:t xml:space="preserve">Mês </w:t>
            </w:r>
            <w:proofErr w:type="gramStart"/>
            <w:r>
              <w:t>7</w:t>
            </w:r>
            <w:proofErr w:type="gramEnd"/>
          </w:p>
        </w:tc>
        <w:tc>
          <w:tcPr>
            <w:tcW w:w="531" w:type="pct"/>
          </w:tcPr>
          <w:p w:rsidR="00DA19B6" w:rsidRDefault="0001427C">
            <w:pPr>
              <w:jc w:val="center"/>
              <w:cnfStyle w:val="100000000000"/>
            </w:pPr>
            <w:r>
              <w:t xml:space="preserve">Mês </w:t>
            </w:r>
            <w:proofErr w:type="gramStart"/>
            <w:r>
              <w:t>8</w:t>
            </w:r>
            <w:proofErr w:type="gramEnd"/>
          </w:p>
        </w:tc>
      </w:tr>
      <w:tr w:rsidR="00DA19B6" w:rsidTr="00B1595A">
        <w:trPr>
          <w:cantSplit/>
        </w:trPr>
        <w:tc>
          <w:tcPr>
            <w:cnfStyle w:val="001000000000"/>
            <w:tcW w:w="738" w:type="pct"/>
          </w:tcPr>
          <w:p w:rsidR="00DA19B6" w:rsidRDefault="0001427C">
            <w:r>
              <w:t>Valor inicial</w:t>
            </w:r>
          </w:p>
        </w:tc>
        <w:tc>
          <w:tcPr>
            <w:tcW w:w="533" w:type="pct"/>
          </w:tcPr>
          <w:p w:rsidR="00DA19B6" w:rsidRDefault="0001427C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R$ 0,00</w:t>
            </w:r>
          </w:p>
        </w:tc>
        <w:tc>
          <w:tcPr>
            <w:tcW w:w="533" w:type="pct"/>
          </w:tcPr>
          <w:p w:rsidR="00DA19B6" w:rsidRDefault="004B3702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</w:t>
            </w:r>
            <w:r w:rsidR="0045607F">
              <w:t>0,54</w:t>
            </w:r>
          </w:p>
        </w:tc>
        <w:tc>
          <w:tcPr>
            <w:tcW w:w="533" w:type="pct"/>
          </w:tcPr>
          <w:p w:rsidR="00DA19B6" w:rsidRDefault="006E47AE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R$1,08</w:t>
            </w:r>
          </w:p>
        </w:tc>
        <w:tc>
          <w:tcPr>
            <w:tcW w:w="533" w:type="pct"/>
          </w:tcPr>
          <w:p w:rsidR="00DA19B6" w:rsidRDefault="000213AF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R$1,62</w:t>
            </w:r>
          </w:p>
        </w:tc>
        <w:tc>
          <w:tcPr>
            <w:tcW w:w="533" w:type="pct"/>
          </w:tcPr>
          <w:p w:rsidR="00DA19B6" w:rsidRDefault="000213AF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R$143,72</w:t>
            </w:r>
          </w:p>
        </w:tc>
        <w:tc>
          <w:tcPr>
            <w:tcW w:w="533" w:type="pct"/>
          </w:tcPr>
          <w:p w:rsidR="00DA19B6" w:rsidRDefault="009D7A8B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R$285,82</w:t>
            </w:r>
          </w:p>
        </w:tc>
        <w:tc>
          <w:tcPr>
            <w:tcW w:w="533" w:type="pct"/>
          </w:tcPr>
          <w:p w:rsidR="00DA19B6" w:rsidRDefault="009D7A8B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R$427,92</w:t>
            </w:r>
          </w:p>
        </w:tc>
        <w:tc>
          <w:tcPr>
            <w:tcW w:w="531" w:type="pct"/>
          </w:tcPr>
          <w:p w:rsidR="00DA19B6" w:rsidRDefault="009D7A8B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R$570,02</w:t>
            </w:r>
          </w:p>
        </w:tc>
      </w:tr>
      <w:tr w:rsidR="00DA19B6" w:rsidTr="00B1595A">
        <w:trPr>
          <w:cnfStyle w:val="000000010000"/>
          <w:cantSplit/>
        </w:trPr>
        <w:tc>
          <w:tcPr>
            <w:cnfStyle w:val="001000000000"/>
            <w:tcW w:w="738" w:type="pct"/>
          </w:tcPr>
          <w:p w:rsidR="00DA19B6" w:rsidRDefault="0001427C">
            <w:r>
              <w:t>Montante de entrada:</w:t>
            </w:r>
          </w:p>
        </w:tc>
        <w:tc>
          <w:tcPr>
            <w:tcW w:w="533" w:type="pct"/>
          </w:tcPr>
          <w:p w:rsidR="00DA19B6" w:rsidRDefault="008A0915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DA19B6" w:rsidRDefault="004B3702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</w:t>
            </w:r>
            <w:r w:rsidR="00742F55">
              <w:t>0</w:t>
            </w:r>
            <w:r>
              <w:t>,</w:t>
            </w:r>
            <w:r w:rsidR="00742F55">
              <w:t>54</w:t>
            </w:r>
          </w:p>
        </w:tc>
        <w:tc>
          <w:tcPr>
            <w:tcW w:w="533" w:type="pct"/>
          </w:tcPr>
          <w:p w:rsidR="00DA19B6" w:rsidRDefault="006E47AE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R$1,08</w:t>
            </w:r>
          </w:p>
        </w:tc>
        <w:tc>
          <w:tcPr>
            <w:tcW w:w="533" w:type="pct"/>
          </w:tcPr>
          <w:p w:rsidR="00DA19B6" w:rsidRDefault="000213AF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R$1,62</w:t>
            </w:r>
          </w:p>
        </w:tc>
        <w:tc>
          <w:tcPr>
            <w:tcW w:w="533" w:type="pct"/>
          </w:tcPr>
          <w:p w:rsidR="00DA19B6" w:rsidRDefault="000213AF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R$143,72</w:t>
            </w:r>
          </w:p>
        </w:tc>
        <w:tc>
          <w:tcPr>
            <w:tcW w:w="533" w:type="pct"/>
          </w:tcPr>
          <w:p w:rsidR="00DA19B6" w:rsidRDefault="009D7A8B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R$285,82</w:t>
            </w:r>
          </w:p>
        </w:tc>
        <w:tc>
          <w:tcPr>
            <w:tcW w:w="533" w:type="pct"/>
          </w:tcPr>
          <w:p w:rsidR="00DA19B6" w:rsidRDefault="009D7A8B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R$427,92</w:t>
            </w:r>
          </w:p>
        </w:tc>
        <w:tc>
          <w:tcPr>
            <w:tcW w:w="531" w:type="pct"/>
          </w:tcPr>
          <w:p w:rsidR="00DA19B6" w:rsidRDefault="009D7A8B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R$570,02</w:t>
            </w:r>
          </w:p>
        </w:tc>
      </w:tr>
      <w:tr w:rsidR="00DA19B6" w:rsidTr="00B1595A">
        <w:trPr>
          <w:cantSplit/>
        </w:trPr>
        <w:tc>
          <w:tcPr>
            <w:cnfStyle w:val="001000000000"/>
            <w:tcW w:w="738" w:type="pct"/>
          </w:tcPr>
          <w:p w:rsidR="00DA19B6" w:rsidRDefault="0001427C">
            <w:pPr>
              <w:ind w:left="216"/>
            </w:pPr>
            <w:r>
              <w:t>Vendas em dinheiro pagas</w:t>
            </w:r>
          </w:p>
        </w:tc>
        <w:tc>
          <w:tcPr>
            <w:tcW w:w="533" w:type="pct"/>
          </w:tcPr>
          <w:p w:rsidR="00DA19B6" w:rsidRDefault="00D30BF7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R$5</w:t>
            </w:r>
            <w:r w:rsidR="00DB38C5">
              <w:t>5</w:t>
            </w:r>
            <w:r>
              <w:t>,</w:t>
            </w:r>
            <w:r w:rsidR="00DB38C5">
              <w:t>44</w:t>
            </w:r>
          </w:p>
        </w:tc>
        <w:tc>
          <w:tcPr>
            <w:tcW w:w="533" w:type="pct"/>
          </w:tcPr>
          <w:p w:rsidR="00DA19B6" w:rsidRDefault="00ED4C36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R$55,44</w:t>
            </w:r>
          </w:p>
        </w:tc>
        <w:tc>
          <w:tcPr>
            <w:tcW w:w="533" w:type="pct"/>
          </w:tcPr>
          <w:p w:rsidR="00DA19B6" w:rsidRDefault="00ED4C36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R$55,44</w:t>
            </w:r>
          </w:p>
        </w:tc>
        <w:tc>
          <w:tcPr>
            <w:tcW w:w="533" w:type="pct"/>
          </w:tcPr>
          <w:p w:rsidR="00DA19B6" w:rsidRDefault="00ED4C36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R$297,00</w:t>
            </w:r>
          </w:p>
        </w:tc>
        <w:tc>
          <w:tcPr>
            <w:tcW w:w="533" w:type="pct"/>
          </w:tcPr>
          <w:p w:rsidR="00DA19B6" w:rsidRDefault="00ED4C36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R$297,00</w:t>
            </w:r>
          </w:p>
        </w:tc>
        <w:tc>
          <w:tcPr>
            <w:tcW w:w="533" w:type="pct"/>
          </w:tcPr>
          <w:p w:rsidR="00DA19B6" w:rsidRDefault="00ED4C36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R$297,00</w:t>
            </w:r>
          </w:p>
        </w:tc>
        <w:tc>
          <w:tcPr>
            <w:tcW w:w="533" w:type="pct"/>
          </w:tcPr>
          <w:p w:rsidR="00DA19B6" w:rsidRDefault="00ED4C36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R$297,00</w:t>
            </w:r>
          </w:p>
        </w:tc>
        <w:tc>
          <w:tcPr>
            <w:tcW w:w="531" w:type="pct"/>
          </w:tcPr>
          <w:p w:rsidR="00DA19B6" w:rsidRDefault="00ED4C36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R$297,00</w:t>
            </w:r>
          </w:p>
        </w:tc>
      </w:tr>
      <w:tr w:rsidR="00DA19B6" w:rsidTr="00B1595A">
        <w:trPr>
          <w:cnfStyle w:val="000000010000"/>
          <w:cantSplit/>
        </w:trPr>
        <w:tc>
          <w:tcPr>
            <w:cnfStyle w:val="001000000000"/>
            <w:tcW w:w="738" w:type="pct"/>
          </w:tcPr>
          <w:p w:rsidR="00DA19B6" w:rsidRDefault="0001427C">
            <w:pPr>
              <w:ind w:left="216"/>
            </w:pPr>
            <w:r>
              <w:t>Contas a receber</w:t>
            </w:r>
          </w:p>
        </w:tc>
        <w:tc>
          <w:tcPr>
            <w:tcW w:w="533" w:type="pct"/>
          </w:tcPr>
          <w:p w:rsidR="00DA19B6" w:rsidRDefault="008A0915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DA19B6" w:rsidRDefault="008A0915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DA19B6" w:rsidRDefault="008A0915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DA19B6" w:rsidRDefault="008A0915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DA19B6" w:rsidRDefault="008A0915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DA19B6" w:rsidRDefault="008A0915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DA19B6" w:rsidRDefault="008A0915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1" w:type="pct"/>
          </w:tcPr>
          <w:p w:rsidR="00DA19B6" w:rsidRDefault="008A0915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</w:tr>
      <w:tr w:rsidR="00DA19B6" w:rsidTr="00B1595A">
        <w:trPr>
          <w:cantSplit/>
        </w:trPr>
        <w:tc>
          <w:tcPr>
            <w:cnfStyle w:val="001000000000"/>
            <w:tcW w:w="738" w:type="pct"/>
          </w:tcPr>
          <w:p w:rsidR="00DA19B6" w:rsidRDefault="0001427C">
            <w:pPr>
              <w:rPr>
                <w:i/>
                <w:iCs/>
              </w:rPr>
            </w:pPr>
            <w:r>
              <w:rPr>
                <w:i/>
                <w:iCs/>
              </w:rPr>
              <w:t>Total do montante de entrada</w:t>
            </w:r>
          </w:p>
        </w:tc>
        <w:tc>
          <w:tcPr>
            <w:tcW w:w="533" w:type="pct"/>
          </w:tcPr>
          <w:p w:rsidR="00DA19B6" w:rsidRDefault="00186D72" w:rsidP="00FC04B8">
            <w:pPr>
              <w:tabs>
                <w:tab w:val="decimal" w:pos="825"/>
              </w:tabs>
              <w:jc w:val="center"/>
              <w:cnfStyle w:val="000000000000"/>
              <w:rPr>
                <w:i/>
                <w:iCs/>
              </w:rPr>
            </w:pPr>
            <w:r>
              <w:t>R$ 0,00</w:t>
            </w:r>
          </w:p>
        </w:tc>
        <w:tc>
          <w:tcPr>
            <w:tcW w:w="533" w:type="pct"/>
          </w:tcPr>
          <w:p w:rsidR="00DA19B6" w:rsidRDefault="00D85D16" w:rsidP="00FC04B8">
            <w:pPr>
              <w:tabs>
                <w:tab w:val="decimal" w:pos="825"/>
              </w:tabs>
              <w:jc w:val="center"/>
              <w:cnfStyle w:val="000000000000"/>
              <w:rPr>
                <w:i/>
                <w:iCs/>
              </w:rPr>
            </w:pPr>
            <w:r>
              <w:rPr>
                <w:i/>
                <w:iCs/>
              </w:rPr>
              <w:t>R$1,08</w:t>
            </w:r>
          </w:p>
        </w:tc>
        <w:tc>
          <w:tcPr>
            <w:tcW w:w="533" w:type="pct"/>
          </w:tcPr>
          <w:p w:rsidR="00DA19B6" w:rsidRDefault="007768CF" w:rsidP="00FC04B8">
            <w:pPr>
              <w:tabs>
                <w:tab w:val="decimal" w:pos="825"/>
              </w:tabs>
              <w:jc w:val="center"/>
              <w:cnfStyle w:val="000000000000"/>
              <w:rPr>
                <w:i/>
                <w:iCs/>
              </w:rPr>
            </w:pPr>
            <w:r>
              <w:t>R$1,08</w:t>
            </w:r>
          </w:p>
        </w:tc>
        <w:tc>
          <w:tcPr>
            <w:tcW w:w="533" w:type="pct"/>
          </w:tcPr>
          <w:p w:rsidR="00DA19B6" w:rsidRDefault="000213AF" w:rsidP="00FC04B8">
            <w:pPr>
              <w:tabs>
                <w:tab w:val="decimal" w:pos="825"/>
              </w:tabs>
              <w:jc w:val="center"/>
              <w:cnfStyle w:val="000000000000"/>
              <w:rPr>
                <w:i/>
                <w:iCs/>
              </w:rPr>
            </w:pPr>
            <w:r>
              <w:t>R$1,62</w:t>
            </w:r>
          </w:p>
        </w:tc>
        <w:tc>
          <w:tcPr>
            <w:tcW w:w="533" w:type="pct"/>
          </w:tcPr>
          <w:p w:rsidR="00DA19B6" w:rsidRDefault="000213AF" w:rsidP="00FC04B8">
            <w:pPr>
              <w:tabs>
                <w:tab w:val="decimal" w:pos="825"/>
              </w:tabs>
              <w:jc w:val="center"/>
              <w:cnfStyle w:val="000000000000"/>
              <w:rPr>
                <w:i/>
                <w:iCs/>
              </w:rPr>
            </w:pPr>
            <w:r>
              <w:t>R$143,72</w:t>
            </w:r>
          </w:p>
        </w:tc>
        <w:tc>
          <w:tcPr>
            <w:tcW w:w="533" w:type="pct"/>
          </w:tcPr>
          <w:p w:rsidR="00DA19B6" w:rsidRDefault="009D7A8B" w:rsidP="00FC04B8">
            <w:pPr>
              <w:tabs>
                <w:tab w:val="decimal" w:pos="825"/>
              </w:tabs>
              <w:jc w:val="center"/>
              <w:cnfStyle w:val="000000000000"/>
              <w:rPr>
                <w:i/>
                <w:iCs/>
              </w:rPr>
            </w:pPr>
            <w:r>
              <w:t>R$285,82</w:t>
            </w:r>
          </w:p>
        </w:tc>
        <w:tc>
          <w:tcPr>
            <w:tcW w:w="533" w:type="pct"/>
          </w:tcPr>
          <w:p w:rsidR="00DA19B6" w:rsidRDefault="009D7A8B" w:rsidP="00FC04B8">
            <w:pPr>
              <w:tabs>
                <w:tab w:val="decimal" w:pos="825"/>
              </w:tabs>
              <w:jc w:val="center"/>
              <w:cnfStyle w:val="000000000000"/>
              <w:rPr>
                <w:i/>
                <w:iCs/>
              </w:rPr>
            </w:pPr>
            <w:r>
              <w:t>R$427,92</w:t>
            </w:r>
          </w:p>
        </w:tc>
        <w:tc>
          <w:tcPr>
            <w:tcW w:w="531" w:type="pct"/>
          </w:tcPr>
          <w:p w:rsidR="00DA19B6" w:rsidRDefault="009D7A8B" w:rsidP="00FC04B8">
            <w:pPr>
              <w:tabs>
                <w:tab w:val="decimal" w:pos="825"/>
              </w:tabs>
              <w:jc w:val="center"/>
              <w:cnfStyle w:val="000000000000"/>
              <w:rPr>
                <w:i/>
                <w:iCs/>
              </w:rPr>
            </w:pPr>
            <w:r>
              <w:t>R$570,02</w:t>
            </w:r>
          </w:p>
        </w:tc>
      </w:tr>
      <w:tr w:rsidR="00822B78" w:rsidTr="00B1595A">
        <w:trPr>
          <w:cnfStyle w:val="000000010000"/>
          <w:cantSplit/>
        </w:trPr>
        <w:tc>
          <w:tcPr>
            <w:cnfStyle w:val="001000000000"/>
            <w:tcW w:w="738" w:type="pct"/>
          </w:tcPr>
          <w:p w:rsidR="00822B78" w:rsidRDefault="00822B78">
            <w:r>
              <w:t>Montante de saída: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1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</w:tr>
      <w:tr w:rsidR="00822B78" w:rsidTr="00B1595A">
        <w:trPr>
          <w:cantSplit/>
        </w:trPr>
        <w:tc>
          <w:tcPr>
            <w:cnfStyle w:val="001000000000"/>
            <w:tcW w:w="738" w:type="pct"/>
          </w:tcPr>
          <w:p w:rsidR="00822B78" w:rsidRDefault="00822B78">
            <w:pPr>
              <w:ind w:left="216"/>
            </w:pPr>
            <w:r>
              <w:t>Aluguel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R$ 0,00</w:t>
            </w:r>
          </w:p>
        </w:tc>
        <w:tc>
          <w:tcPr>
            <w:tcW w:w="531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R$ 0,00</w:t>
            </w:r>
          </w:p>
        </w:tc>
      </w:tr>
      <w:tr w:rsidR="00822B78" w:rsidTr="00B1595A">
        <w:trPr>
          <w:cnfStyle w:val="000000010000"/>
          <w:cantSplit/>
        </w:trPr>
        <w:tc>
          <w:tcPr>
            <w:cnfStyle w:val="001000000000"/>
            <w:tcW w:w="738" w:type="pct"/>
          </w:tcPr>
          <w:p w:rsidR="00822B78" w:rsidRDefault="00822B78">
            <w:pPr>
              <w:ind w:left="216"/>
            </w:pPr>
            <w:r>
              <w:t>Folha de pagamento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  <w:tc>
          <w:tcPr>
            <w:tcW w:w="531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R$ 0,00</w:t>
            </w:r>
          </w:p>
        </w:tc>
      </w:tr>
      <w:tr w:rsidR="005C45DD" w:rsidTr="00B1595A">
        <w:trPr>
          <w:cantSplit/>
        </w:trPr>
        <w:tc>
          <w:tcPr>
            <w:cnfStyle w:val="001000000000"/>
            <w:tcW w:w="738" w:type="pct"/>
          </w:tcPr>
          <w:p w:rsidR="005C45DD" w:rsidRDefault="005C45DD">
            <w:pPr>
              <w:ind w:left="216"/>
            </w:pPr>
            <w:r>
              <w:t>Outros</w:t>
            </w:r>
          </w:p>
        </w:tc>
        <w:tc>
          <w:tcPr>
            <w:tcW w:w="533" w:type="pct"/>
          </w:tcPr>
          <w:p w:rsidR="005C45DD" w:rsidRDefault="005C45DD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R$ 54,90</w:t>
            </w:r>
          </w:p>
        </w:tc>
        <w:tc>
          <w:tcPr>
            <w:tcW w:w="533" w:type="pct"/>
          </w:tcPr>
          <w:p w:rsidR="005C45DD" w:rsidRDefault="005C45DD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R$ 54,90</w:t>
            </w:r>
          </w:p>
        </w:tc>
        <w:tc>
          <w:tcPr>
            <w:tcW w:w="533" w:type="pct"/>
          </w:tcPr>
          <w:p w:rsidR="005C45DD" w:rsidRDefault="005C45DD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R$ 54,90</w:t>
            </w:r>
          </w:p>
        </w:tc>
        <w:tc>
          <w:tcPr>
            <w:tcW w:w="533" w:type="pct"/>
          </w:tcPr>
          <w:p w:rsidR="005C45DD" w:rsidRDefault="005C45DD" w:rsidP="005C45DD">
            <w:pPr>
              <w:tabs>
                <w:tab w:val="decimal" w:pos="825"/>
              </w:tabs>
              <w:jc w:val="center"/>
              <w:cnfStyle w:val="000000000000"/>
            </w:pPr>
            <w:r>
              <w:t>R$ 124,90</w:t>
            </w:r>
          </w:p>
        </w:tc>
        <w:tc>
          <w:tcPr>
            <w:tcW w:w="533" w:type="pct"/>
          </w:tcPr>
          <w:p w:rsidR="005C45DD" w:rsidRDefault="005C45DD" w:rsidP="00FE43BD">
            <w:pPr>
              <w:tabs>
                <w:tab w:val="decimal" w:pos="825"/>
              </w:tabs>
              <w:jc w:val="center"/>
              <w:cnfStyle w:val="000000000000"/>
            </w:pPr>
            <w:r>
              <w:t>R$ 124,90</w:t>
            </w:r>
          </w:p>
        </w:tc>
        <w:tc>
          <w:tcPr>
            <w:tcW w:w="533" w:type="pct"/>
          </w:tcPr>
          <w:p w:rsidR="005C45DD" w:rsidRDefault="005C45DD" w:rsidP="00FE43BD">
            <w:pPr>
              <w:tabs>
                <w:tab w:val="decimal" w:pos="825"/>
              </w:tabs>
              <w:jc w:val="center"/>
              <w:cnfStyle w:val="000000000000"/>
            </w:pPr>
            <w:r>
              <w:t>R$ 124,90</w:t>
            </w:r>
          </w:p>
        </w:tc>
        <w:tc>
          <w:tcPr>
            <w:tcW w:w="533" w:type="pct"/>
          </w:tcPr>
          <w:p w:rsidR="005C45DD" w:rsidRDefault="005C45DD" w:rsidP="00FE43BD">
            <w:pPr>
              <w:tabs>
                <w:tab w:val="decimal" w:pos="825"/>
              </w:tabs>
              <w:jc w:val="center"/>
              <w:cnfStyle w:val="000000000000"/>
            </w:pPr>
            <w:r>
              <w:t>R$ 124,90</w:t>
            </w:r>
          </w:p>
        </w:tc>
        <w:tc>
          <w:tcPr>
            <w:tcW w:w="531" w:type="pct"/>
          </w:tcPr>
          <w:p w:rsidR="005C45DD" w:rsidRDefault="005C45DD" w:rsidP="00FE43BD">
            <w:pPr>
              <w:tabs>
                <w:tab w:val="decimal" w:pos="825"/>
              </w:tabs>
              <w:jc w:val="center"/>
              <w:cnfStyle w:val="000000000000"/>
            </w:pPr>
            <w:r>
              <w:t>R$ 124,90</w:t>
            </w:r>
          </w:p>
        </w:tc>
      </w:tr>
      <w:tr w:rsidR="005C45DD" w:rsidTr="00B1595A">
        <w:trPr>
          <w:cnfStyle w:val="000000010000"/>
          <w:cantSplit/>
        </w:trPr>
        <w:tc>
          <w:tcPr>
            <w:cnfStyle w:val="001000000000"/>
            <w:tcW w:w="738" w:type="pct"/>
          </w:tcPr>
          <w:p w:rsidR="005C45DD" w:rsidRDefault="005C45DD">
            <w:pPr>
              <w:rPr>
                <w:i/>
                <w:iCs/>
              </w:rPr>
            </w:pPr>
            <w:r>
              <w:rPr>
                <w:i/>
                <w:iCs/>
              </w:rPr>
              <w:t>Total de montante de saída</w:t>
            </w:r>
          </w:p>
        </w:tc>
        <w:tc>
          <w:tcPr>
            <w:tcW w:w="533" w:type="pct"/>
          </w:tcPr>
          <w:p w:rsidR="005C45DD" w:rsidRDefault="005C45DD" w:rsidP="00FC04B8">
            <w:pPr>
              <w:tabs>
                <w:tab w:val="decimal" w:pos="825"/>
              </w:tabs>
              <w:jc w:val="center"/>
              <w:cnfStyle w:val="000000010000"/>
              <w:rPr>
                <w:i/>
                <w:iCs/>
              </w:rPr>
            </w:pPr>
            <w:r>
              <w:t>R$ 54,90</w:t>
            </w:r>
          </w:p>
        </w:tc>
        <w:tc>
          <w:tcPr>
            <w:tcW w:w="533" w:type="pct"/>
          </w:tcPr>
          <w:p w:rsidR="005C45DD" w:rsidRDefault="005C45DD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R$ 54,90</w:t>
            </w:r>
          </w:p>
        </w:tc>
        <w:tc>
          <w:tcPr>
            <w:tcW w:w="533" w:type="pct"/>
          </w:tcPr>
          <w:p w:rsidR="005C45DD" w:rsidRDefault="005C45DD" w:rsidP="00FC04B8">
            <w:pPr>
              <w:tabs>
                <w:tab w:val="decimal" w:pos="825"/>
              </w:tabs>
              <w:jc w:val="center"/>
              <w:cnfStyle w:val="000000010000"/>
            </w:pPr>
            <w:r>
              <w:t>R$ 54,90</w:t>
            </w:r>
          </w:p>
        </w:tc>
        <w:tc>
          <w:tcPr>
            <w:tcW w:w="533" w:type="pct"/>
          </w:tcPr>
          <w:p w:rsidR="005C45DD" w:rsidRDefault="005C45DD" w:rsidP="005C45DD">
            <w:pPr>
              <w:tabs>
                <w:tab w:val="decimal" w:pos="825"/>
              </w:tabs>
              <w:jc w:val="center"/>
              <w:cnfStyle w:val="000000010000"/>
            </w:pPr>
            <w:r>
              <w:t>R$ 124,90</w:t>
            </w:r>
          </w:p>
        </w:tc>
        <w:tc>
          <w:tcPr>
            <w:tcW w:w="533" w:type="pct"/>
          </w:tcPr>
          <w:p w:rsidR="005C45DD" w:rsidRDefault="005C45DD" w:rsidP="00FE43BD">
            <w:pPr>
              <w:tabs>
                <w:tab w:val="decimal" w:pos="825"/>
              </w:tabs>
              <w:jc w:val="center"/>
              <w:cnfStyle w:val="000000010000"/>
            </w:pPr>
            <w:r>
              <w:t>R$ 124,90</w:t>
            </w:r>
          </w:p>
        </w:tc>
        <w:tc>
          <w:tcPr>
            <w:tcW w:w="533" w:type="pct"/>
          </w:tcPr>
          <w:p w:rsidR="005C45DD" w:rsidRDefault="005C45DD" w:rsidP="00FE43BD">
            <w:pPr>
              <w:tabs>
                <w:tab w:val="decimal" w:pos="825"/>
              </w:tabs>
              <w:jc w:val="center"/>
              <w:cnfStyle w:val="000000010000"/>
            </w:pPr>
            <w:r>
              <w:t>R$ 124,90</w:t>
            </w:r>
          </w:p>
        </w:tc>
        <w:tc>
          <w:tcPr>
            <w:tcW w:w="533" w:type="pct"/>
          </w:tcPr>
          <w:p w:rsidR="005C45DD" w:rsidRDefault="005C45DD" w:rsidP="00FE43BD">
            <w:pPr>
              <w:tabs>
                <w:tab w:val="decimal" w:pos="825"/>
              </w:tabs>
              <w:jc w:val="center"/>
              <w:cnfStyle w:val="000000010000"/>
            </w:pPr>
            <w:r>
              <w:t>R$ 124,90</w:t>
            </w:r>
          </w:p>
        </w:tc>
        <w:tc>
          <w:tcPr>
            <w:tcW w:w="531" w:type="pct"/>
          </w:tcPr>
          <w:p w:rsidR="005C45DD" w:rsidRDefault="005C45DD" w:rsidP="00FE43BD">
            <w:pPr>
              <w:tabs>
                <w:tab w:val="decimal" w:pos="825"/>
              </w:tabs>
              <w:jc w:val="center"/>
              <w:cnfStyle w:val="000000010000"/>
            </w:pPr>
            <w:r>
              <w:t>R$ 124,90</w:t>
            </w:r>
          </w:p>
        </w:tc>
      </w:tr>
      <w:tr w:rsidR="00822B78" w:rsidTr="00B1595A">
        <w:trPr>
          <w:cantSplit/>
        </w:trPr>
        <w:tc>
          <w:tcPr>
            <w:cnfStyle w:val="001000000000"/>
            <w:tcW w:w="738" w:type="pct"/>
          </w:tcPr>
          <w:p w:rsidR="00822B78" w:rsidRDefault="00822B78">
            <w:r>
              <w:t>Balanço final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R$0,54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R$1,08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R$1,62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R$143,72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R$285,82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R$427,92</w:t>
            </w:r>
          </w:p>
        </w:tc>
        <w:tc>
          <w:tcPr>
            <w:tcW w:w="533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R$570,02</w:t>
            </w:r>
          </w:p>
        </w:tc>
        <w:tc>
          <w:tcPr>
            <w:tcW w:w="531" w:type="pct"/>
          </w:tcPr>
          <w:p w:rsidR="00822B78" w:rsidRDefault="00822B78" w:rsidP="00FC04B8">
            <w:pPr>
              <w:tabs>
                <w:tab w:val="decimal" w:pos="825"/>
              </w:tabs>
              <w:jc w:val="center"/>
              <w:cnfStyle w:val="000000000000"/>
            </w:pPr>
            <w:r>
              <w:t>R$712,12</w:t>
            </w:r>
          </w:p>
        </w:tc>
      </w:tr>
      <w:tr w:rsidR="00822B78" w:rsidTr="00B1595A">
        <w:trPr>
          <w:cnfStyle w:val="010000000000"/>
          <w:cantSplit/>
        </w:trPr>
        <w:tc>
          <w:tcPr>
            <w:cnfStyle w:val="001000000000"/>
            <w:tcW w:w="738" w:type="pct"/>
          </w:tcPr>
          <w:p w:rsidR="00822B78" w:rsidRDefault="00822B78">
            <w:r>
              <w:t>Movimento (fluxo de caixa)</w:t>
            </w:r>
          </w:p>
        </w:tc>
        <w:tc>
          <w:tcPr>
            <w:tcW w:w="533" w:type="pct"/>
          </w:tcPr>
          <w:p w:rsidR="00822B78" w:rsidRDefault="00822B78">
            <w:pPr>
              <w:tabs>
                <w:tab w:val="decimal" w:pos="825"/>
              </w:tabs>
              <w:cnfStyle w:val="010000000000"/>
            </w:pPr>
          </w:p>
        </w:tc>
        <w:tc>
          <w:tcPr>
            <w:tcW w:w="533" w:type="pct"/>
          </w:tcPr>
          <w:p w:rsidR="00822B78" w:rsidRDefault="00822B78">
            <w:pPr>
              <w:tabs>
                <w:tab w:val="decimal" w:pos="825"/>
              </w:tabs>
              <w:cnfStyle w:val="010000000000"/>
            </w:pPr>
          </w:p>
        </w:tc>
        <w:tc>
          <w:tcPr>
            <w:tcW w:w="533" w:type="pct"/>
          </w:tcPr>
          <w:p w:rsidR="00822B78" w:rsidRDefault="00822B78">
            <w:pPr>
              <w:tabs>
                <w:tab w:val="decimal" w:pos="825"/>
              </w:tabs>
              <w:cnfStyle w:val="010000000000"/>
            </w:pPr>
          </w:p>
        </w:tc>
        <w:tc>
          <w:tcPr>
            <w:tcW w:w="533" w:type="pct"/>
          </w:tcPr>
          <w:p w:rsidR="00822B78" w:rsidRDefault="00822B78">
            <w:pPr>
              <w:tabs>
                <w:tab w:val="decimal" w:pos="825"/>
              </w:tabs>
              <w:cnfStyle w:val="010000000000"/>
            </w:pPr>
          </w:p>
        </w:tc>
        <w:tc>
          <w:tcPr>
            <w:tcW w:w="533" w:type="pct"/>
          </w:tcPr>
          <w:p w:rsidR="00822B78" w:rsidRDefault="00822B78">
            <w:pPr>
              <w:tabs>
                <w:tab w:val="decimal" w:pos="825"/>
              </w:tabs>
              <w:cnfStyle w:val="010000000000"/>
            </w:pPr>
          </w:p>
        </w:tc>
        <w:tc>
          <w:tcPr>
            <w:tcW w:w="533" w:type="pct"/>
          </w:tcPr>
          <w:p w:rsidR="00822B78" w:rsidRDefault="00822B78">
            <w:pPr>
              <w:tabs>
                <w:tab w:val="decimal" w:pos="825"/>
              </w:tabs>
              <w:cnfStyle w:val="010000000000"/>
            </w:pPr>
          </w:p>
        </w:tc>
        <w:tc>
          <w:tcPr>
            <w:tcW w:w="533" w:type="pct"/>
          </w:tcPr>
          <w:p w:rsidR="00822B78" w:rsidRDefault="00822B78">
            <w:pPr>
              <w:tabs>
                <w:tab w:val="decimal" w:pos="825"/>
              </w:tabs>
              <w:cnfStyle w:val="010000000000"/>
            </w:pPr>
          </w:p>
        </w:tc>
        <w:tc>
          <w:tcPr>
            <w:tcW w:w="531" w:type="pct"/>
          </w:tcPr>
          <w:p w:rsidR="00822B78" w:rsidRDefault="00822B78">
            <w:pPr>
              <w:tabs>
                <w:tab w:val="decimal" w:pos="825"/>
              </w:tabs>
              <w:cnfStyle w:val="010000000000"/>
            </w:pPr>
          </w:p>
        </w:tc>
      </w:tr>
    </w:tbl>
    <w:p w:rsidR="00DA19B6" w:rsidRDefault="0001427C">
      <w:pPr>
        <w:pStyle w:val="cabealho2"/>
        <w:keepNext w:val="0"/>
        <w:keepLines w:val="0"/>
        <w:pageBreakBefore/>
      </w:pPr>
      <w:bookmarkStart w:id="19" w:name="_Toc343868319"/>
      <w:r>
        <w:lastRenderedPageBreak/>
        <w:t>Fluxo de caixa</w:t>
      </w:r>
      <w:bookmarkEnd w:id="19"/>
    </w:p>
    <w:tbl>
      <w:tblPr>
        <w:tblStyle w:val="Tabelafinanceira"/>
        <w:tblW w:w="5000" w:type="pct"/>
        <w:tblLook w:val="04E0"/>
      </w:tblPr>
      <w:tblGrid>
        <w:gridCol w:w="2052"/>
        <w:gridCol w:w="1068"/>
        <w:gridCol w:w="1068"/>
        <w:gridCol w:w="1068"/>
        <w:gridCol w:w="1068"/>
        <w:gridCol w:w="1068"/>
        <w:gridCol w:w="1072"/>
        <w:gridCol w:w="1069"/>
        <w:gridCol w:w="1069"/>
        <w:gridCol w:w="1069"/>
        <w:gridCol w:w="1069"/>
        <w:gridCol w:w="1078"/>
        <w:gridCol w:w="1077"/>
      </w:tblGrid>
      <w:tr w:rsidR="00DA19B6" w:rsidTr="00595EB1">
        <w:trPr>
          <w:cnfStyle w:val="100000000000"/>
          <w:tblHeader/>
        </w:trPr>
        <w:tc>
          <w:tcPr>
            <w:cnfStyle w:val="001000000000"/>
            <w:tcW w:w="689" w:type="pct"/>
          </w:tcPr>
          <w:p w:rsidR="00DA19B6" w:rsidRDefault="00DA19B6"/>
        </w:tc>
        <w:tc>
          <w:tcPr>
            <w:tcW w:w="359" w:type="pct"/>
          </w:tcPr>
          <w:p w:rsidR="00DA19B6" w:rsidRDefault="0001427C">
            <w:pPr>
              <w:jc w:val="center"/>
              <w:cnfStyle w:val="100000000000"/>
            </w:pPr>
            <w:r>
              <w:t xml:space="preserve">Mês </w:t>
            </w:r>
            <w:proofErr w:type="gramStart"/>
            <w:r>
              <w:t>1</w:t>
            </w:r>
            <w:proofErr w:type="gramEnd"/>
          </w:p>
        </w:tc>
        <w:tc>
          <w:tcPr>
            <w:tcW w:w="359" w:type="pct"/>
          </w:tcPr>
          <w:p w:rsidR="00DA19B6" w:rsidRDefault="0001427C">
            <w:pPr>
              <w:jc w:val="center"/>
              <w:cnfStyle w:val="100000000000"/>
            </w:pPr>
            <w:r>
              <w:t xml:space="preserve">Mês </w:t>
            </w:r>
            <w:proofErr w:type="gramStart"/>
            <w:r>
              <w:t>2</w:t>
            </w:r>
            <w:proofErr w:type="gramEnd"/>
          </w:p>
        </w:tc>
        <w:tc>
          <w:tcPr>
            <w:tcW w:w="359" w:type="pct"/>
          </w:tcPr>
          <w:p w:rsidR="00DA19B6" w:rsidRDefault="0001427C">
            <w:pPr>
              <w:jc w:val="center"/>
              <w:cnfStyle w:val="100000000000"/>
            </w:pPr>
            <w:r>
              <w:t xml:space="preserve">Mês </w:t>
            </w:r>
            <w:proofErr w:type="gramStart"/>
            <w:r>
              <w:t>3</w:t>
            </w:r>
            <w:proofErr w:type="gramEnd"/>
          </w:p>
        </w:tc>
        <w:tc>
          <w:tcPr>
            <w:tcW w:w="359" w:type="pct"/>
          </w:tcPr>
          <w:p w:rsidR="00DA19B6" w:rsidRDefault="0001427C">
            <w:pPr>
              <w:jc w:val="center"/>
              <w:cnfStyle w:val="100000000000"/>
            </w:pPr>
            <w:r>
              <w:t xml:space="preserve">Mês </w:t>
            </w:r>
            <w:proofErr w:type="gramStart"/>
            <w:r>
              <w:t>4</w:t>
            </w:r>
            <w:proofErr w:type="gramEnd"/>
          </w:p>
        </w:tc>
        <w:tc>
          <w:tcPr>
            <w:tcW w:w="359" w:type="pct"/>
          </w:tcPr>
          <w:p w:rsidR="00DA19B6" w:rsidRDefault="0001427C">
            <w:pPr>
              <w:jc w:val="center"/>
              <w:cnfStyle w:val="100000000000"/>
            </w:pPr>
            <w:r>
              <w:t xml:space="preserve">Mês </w:t>
            </w:r>
            <w:proofErr w:type="gramStart"/>
            <w:r>
              <w:t>5</w:t>
            </w:r>
            <w:proofErr w:type="gramEnd"/>
          </w:p>
        </w:tc>
        <w:tc>
          <w:tcPr>
            <w:tcW w:w="360" w:type="pct"/>
          </w:tcPr>
          <w:p w:rsidR="00DA19B6" w:rsidRDefault="0001427C">
            <w:pPr>
              <w:jc w:val="center"/>
              <w:cnfStyle w:val="100000000000"/>
            </w:pPr>
            <w:r>
              <w:t xml:space="preserve">Mês </w:t>
            </w:r>
            <w:proofErr w:type="gramStart"/>
            <w:r>
              <w:t>6</w:t>
            </w:r>
            <w:proofErr w:type="gramEnd"/>
          </w:p>
        </w:tc>
        <w:tc>
          <w:tcPr>
            <w:tcW w:w="359" w:type="pct"/>
          </w:tcPr>
          <w:p w:rsidR="00DA19B6" w:rsidRDefault="0001427C">
            <w:pPr>
              <w:jc w:val="center"/>
              <w:cnfStyle w:val="100000000000"/>
            </w:pPr>
            <w:r>
              <w:t xml:space="preserve">Mês </w:t>
            </w:r>
            <w:proofErr w:type="gramStart"/>
            <w:r>
              <w:t>7</w:t>
            </w:r>
            <w:proofErr w:type="gramEnd"/>
          </w:p>
        </w:tc>
        <w:tc>
          <w:tcPr>
            <w:tcW w:w="359" w:type="pct"/>
          </w:tcPr>
          <w:p w:rsidR="00DA19B6" w:rsidRDefault="0001427C">
            <w:pPr>
              <w:jc w:val="center"/>
              <w:cnfStyle w:val="100000000000"/>
            </w:pPr>
            <w:r>
              <w:t xml:space="preserve">Mês </w:t>
            </w:r>
            <w:proofErr w:type="gramStart"/>
            <w:r>
              <w:t>8</w:t>
            </w:r>
            <w:proofErr w:type="gramEnd"/>
          </w:p>
        </w:tc>
        <w:tc>
          <w:tcPr>
            <w:tcW w:w="359" w:type="pct"/>
          </w:tcPr>
          <w:p w:rsidR="00DA19B6" w:rsidRDefault="0001427C">
            <w:pPr>
              <w:cnfStyle w:val="100000000000"/>
            </w:pPr>
            <w:r>
              <w:t xml:space="preserve">Mês </w:t>
            </w:r>
            <w:proofErr w:type="gramStart"/>
            <w:r>
              <w:t>9</w:t>
            </w:r>
            <w:proofErr w:type="gramEnd"/>
          </w:p>
        </w:tc>
        <w:tc>
          <w:tcPr>
            <w:tcW w:w="359" w:type="pct"/>
          </w:tcPr>
          <w:p w:rsidR="00DA19B6" w:rsidRDefault="0001427C">
            <w:pPr>
              <w:cnfStyle w:val="100000000000"/>
            </w:pPr>
            <w:r>
              <w:t>Mês 10</w:t>
            </w:r>
          </w:p>
        </w:tc>
        <w:tc>
          <w:tcPr>
            <w:tcW w:w="362" w:type="pct"/>
          </w:tcPr>
          <w:p w:rsidR="00DA19B6" w:rsidRDefault="0001427C">
            <w:pPr>
              <w:cnfStyle w:val="100000000000"/>
            </w:pPr>
            <w:r>
              <w:t>Mês 11</w:t>
            </w:r>
          </w:p>
        </w:tc>
        <w:tc>
          <w:tcPr>
            <w:tcW w:w="362" w:type="pct"/>
          </w:tcPr>
          <w:p w:rsidR="00DA19B6" w:rsidRDefault="0001427C">
            <w:pPr>
              <w:cnfStyle w:val="100000000000"/>
            </w:pPr>
            <w:r>
              <w:t>Mês 12</w:t>
            </w:r>
          </w:p>
        </w:tc>
      </w:tr>
      <w:tr w:rsidR="00B04BCF" w:rsidTr="00595EB1">
        <w:tc>
          <w:tcPr>
            <w:cnfStyle w:val="001000000000"/>
            <w:tcW w:w="689" w:type="pct"/>
          </w:tcPr>
          <w:p w:rsidR="00B04BCF" w:rsidRDefault="00B04BCF">
            <w:r>
              <w:t>Valor inicial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R$0,54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R$1,08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R$1,62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R$143,72</w:t>
            </w:r>
          </w:p>
        </w:tc>
        <w:tc>
          <w:tcPr>
            <w:tcW w:w="360" w:type="pct"/>
          </w:tcPr>
          <w:p w:rsidR="00B04BCF" w:rsidRDefault="00B04BCF" w:rsidP="007E0B89">
            <w:pPr>
              <w:tabs>
                <w:tab w:val="decimal" w:pos="522"/>
              </w:tabs>
              <w:cnfStyle w:val="00000000000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R$285,82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R$427,92</w:t>
            </w:r>
          </w:p>
        </w:tc>
        <w:tc>
          <w:tcPr>
            <w:tcW w:w="359" w:type="pct"/>
          </w:tcPr>
          <w:p w:rsidR="00B04BCF" w:rsidRDefault="00B00E5D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R$570,02</w:t>
            </w:r>
          </w:p>
        </w:tc>
        <w:tc>
          <w:tcPr>
            <w:tcW w:w="359" w:type="pct"/>
          </w:tcPr>
          <w:p w:rsidR="00B04BCF" w:rsidRDefault="00BF7FE2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R$712,12</w:t>
            </w:r>
          </w:p>
        </w:tc>
        <w:tc>
          <w:tcPr>
            <w:tcW w:w="359" w:type="pct"/>
          </w:tcPr>
          <w:p w:rsidR="00B04BCF" w:rsidRDefault="00850A11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R$854,22</w:t>
            </w:r>
          </w:p>
        </w:tc>
        <w:tc>
          <w:tcPr>
            <w:tcW w:w="362" w:type="pct"/>
          </w:tcPr>
          <w:p w:rsidR="00B04BCF" w:rsidRDefault="00900AF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R$996,32</w:t>
            </w:r>
          </w:p>
        </w:tc>
        <w:tc>
          <w:tcPr>
            <w:tcW w:w="362" w:type="pct"/>
          </w:tcPr>
          <w:p w:rsidR="00B04BCF" w:rsidRDefault="00900AF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R$1138,42</w:t>
            </w:r>
          </w:p>
        </w:tc>
      </w:tr>
      <w:tr w:rsidR="00B04BCF" w:rsidTr="00595EB1">
        <w:trPr>
          <w:cnfStyle w:val="000000010000"/>
        </w:trPr>
        <w:tc>
          <w:tcPr>
            <w:cnfStyle w:val="001000000000"/>
            <w:tcW w:w="689" w:type="pct"/>
          </w:tcPr>
          <w:p w:rsidR="00B04BCF" w:rsidRDefault="00B04BCF">
            <w:r>
              <w:t>Montante de entrada: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R$0,54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R$1,08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R$1,62</w:t>
            </w:r>
          </w:p>
        </w:tc>
        <w:tc>
          <w:tcPr>
            <w:tcW w:w="359" w:type="pct"/>
          </w:tcPr>
          <w:p w:rsidR="00B04BCF" w:rsidRPr="00CC3B26" w:rsidRDefault="00B04BCF">
            <w:pPr>
              <w:tabs>
                <w:tab w:val="decimal" w:pos="522"/>
              </w:tabs>
              <w:cnfStyle w:val="000000010000"/>
            </w:pPr>
            <w:r>
              <w:rPr>
                <w:i/>
                <w:iCs/>
                <w:sz w:val="18"/>
                <w:szCs w:val="18"/>
              </w:rPr>
              <w:t>R$143,72</w:t>
            </w:r>
          </w:p>
        </w:tc>
        <w:tc>
          <w:tcPr>
            <w:tcW w:w="360" w:type="pct"/>
          </w:tcPr>
          <w:p w:rsidR="00B04BCF" w:rsidRDefault="00B04BCF" w:rsidP="007E0B89">
            <w:pPr>
              <w:tabs>
                <w:tab w:val="decimal" w:pos="522"/>
              </w:tabs>
              <w:cnfStyle w:val="00000001000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R$285,82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R$427,92</w:t>
            </w:r>
          </w:p>
        </w:tc>
        <w:tc>
          <w:tcPr>
            <w:tcW w:w="359" w:type="pct"/>
          </w:tcPr>
          <w:p w:rsidR="00B04BCF" w:rsidRDefault="00B00E5D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R$570,02</w:t>
            </w:r>
          </w:p>
        </w:tc>
        <w:tc>
          <w:tcPr>
            <w:tcW w:w="359" w:type="pct"/>
          </w:tcPr>
          <w:p w:rsidR="00B04BCF" w:rsidRDefault="00BF7FE2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R$712,12</w:t>
            </w:r>
          </w:p>
        </w:tc>
        <w:tc>
          <w:tcPr>
            <w:tcW w:w="359" w:type="pct"/>
          </w:tcPr>
          <w:p w:rsidR="00B04BCF" w:rsidRDefault="00850A11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R$854,22</w:t>
            </w:r>
          </w:p>
        </w:tc>
        <w:tc>
          <w:tcPr>
            <w:tcW w:w="362" w:type="pct"/>
          </w:tcPr>
          <w:p w:rsidR="00B04BCF" w:rsidRDefault="00900AF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R$996,32</w:t>
            </w:r>
          </w:p>
        </w:tc>
        <w:tc>
          <w:tcPr>
            <w:tcW w:w="362" w:type="pct"/>
          </w:tcPr>
          <w:p w:rsidR="00B04BCF" w:rsidRDefault="00900AF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R$1138,42</w:t>
            </w:r>
          </w:p>
        </w:tc>
      </w:tr>
      <w:tr w:rsidR="00B04BCF" w:rsidTr="00595EB1">
        <w:tc>
          <w:tcPr>
            <w:cnfStyle w:val="001000000000"/>
            <w:tcW w:w="689" w:type="pct"/>
          </w:tcPr>
          <w:p w:rsidR="00B04BCF" w:rsidRDefault="00B04BCF">
            <w:pPr>
              <w:ind w:left="216"/>
            </w:pPr>
            <w:r>
              <w:t>Vendas em dinheiro</w:t>
            </w:r>
          </w:p>
        </w:tc>
        <w:tc>
          <w:tcPr>
            <w:tcW w:w="359" w:type="pct"/>
          </w:tcPr>
          <w:p w:rsidR="00B04BCF" w:rsidRDefault="00B04BCF" w:rsidP="002A1DF6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R$55,44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R$55,44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R$55,44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60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62" w:type="pct"/>
          </w:tcPr>
          <w:p w:rsidR="00B04BCF" w:rsidRDefault="00B04BCF" w:rsidP="00FB3D7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62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R$495,00</w:t>
            </w:r>
          </w:p>
        </w:tc>
      </w:tr>
      <w:tr w:rsidR="00B04BCF" w:rsidTr="00595EB1">
        <w:trPr>
          <w:cnfStyle w:val="000000010000"/>
        </w:trPr>
        <w:tc>
          <w:tcPr>
            <w:cnfStyle w:val="001000000000"/>
            <w:tcW w:w="689" w:type="pct"/>
          </w:tcPr>
          <w:p w:rsidR="00B04BCF" w:rsidRDefault="00B04BCF">
            <w:pPr>
              <w:ind w:left="216"/>
            </w:pPr>
            <w:r>
              <w:t>Contas a receber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0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</w:tr>
      <w:tr w:rsidR="00B04BCF" w:rsidTr="00595EB1">
        <w:tc>
          <w:tcPr>
            <w:cnfStyle w:val="001000000000"/>
            <w:tcW w:w="689" w:type="pct"/>
          </w:tcPr>
          <w:p w:rsidR="00B04BCF" w:rsidRDefault="00B04BCF">
            <w:pPr>
              <w:rPr>
                <w:i/>
                <w:iCs/>
              </w:rPr>
            </w:pPr>
            <w:r>
              <w:rPr>
                <w:i/>
                <w:iCs/>
              </w:rPr>
              <w:t>Total de entrada de dinheiro</w:t>
            </w:r>
          </w:p>
        </w:tc>
        <w:tc>
          <w:tcPr>
            <w:tcW w:w="359" w:type="pct"/>
          </w:tcPr>
          <w:p w:rsidR="00B04BCF" w:rsidRDefault="00B04BCF" w:rsidP="003834F4">
            <w:pPr>
              <w:tabs>
                <w:tab w:val="decimal" w:pos="522"/>
              </w:tabs>
              <w:cnfStyle w:val="000000000000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R$55,44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R$55,44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R$55,44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60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62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62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R$495,00</w:t>
            </w:r>
          </w:p>
        </w:tc>
      </w:tr>
      <w:tr w:rsidR="00B04BCF" w:rsidTr="00595EB1">
        <w:trPr>
          <w:cnfStyle w:val="000000010000"/>
        </w:trPr>
        <w:tc>
          <w:tcPr>
            <w:cnfStyle w:val="001000000000"/>
            <w:tcW w:w="689" w:type="pct"/>
          </w:tcPr>
          <w:p w:rsidR="00B04BCF" w:rsidRDefault="00B04BCF">
            <w:r>
              <w:t>Montante de saída (despesas):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R$154,90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R$154,90</w:t>
            </w:r>
          </w:p>
        </w:tc>
        <w:tc>
          <w:tcPr>
            <w:tcW w:w="360" w:type="pct"/>
          </w:tcPr>
          <w:p w:rsidR="00B04BCF" w:rsidRDefault="00B04BCF" w:rsidP="00964310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R$154,90</w:t>
            </w:r>
          </w:p>
        </w:tc>
        <w:tc>
          <w:tcPr>
            <w:tcW w:w="359" w:type="pct"/>
          </w:tcPr>
          <w:p w:rsidR="00B04BCF" w:rsidRDefault="00B04BCF" w:rsidP="00964310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R$154,90</w:t>
            </w:r>
          </w:p>
        </w:tc>
        <w:tc>
          <w:tcPr>
            <w:tcW w:w="359" w:type="pct"/>
          </w:tcPr>
          <w:p w:rsidR="00B04BCF" w:rsidRDefault="00B04BCF" w:rsidP="00964310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R$154,90</w:t>
            </w:r>
          </w:p>
        </w:tc>
        <w:tc>
          <w:tcPr>
            <w:tcW w:w="359" w:type="pct"/>
          </w:tcPr>
          <w:p w:rsidR="00B04BCF" w:rsidRDefault="00B04BCF" w:rsidP="00964310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R$154,90</w:t>
            </w:r>
          </w:p>
        </w:tc>
        <w:tc>
          <w:tcPr>
            <w:tcW w:w="359" w:type="pct"/>
          </w:tcPr>
          <w:p w:rsidR="00B04BCF" w:rsidRDefault="00B04BCF" w:rsidP="00964310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R$154,90</w:t>
            </w:r>
          </w:p>
        </w:tc>
        <w:tc>
          <w:tcPr>
            <w:tcW w:w="362" w:type="pct"/>
          </w:tcPr>
          <w:p w:rsidR="00B04BCF" w:rsidRDefault="00B04BCF" w:rsidP="00964310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R$154,90</w:t>
            </w:r>
          </w:p>
        </w:tc>
        <w:tc>
          <w:tcPr>
            <w:tcW w:w="362" w:type="pct"/>
          </w:tcPr>
          <w:p w:rsidR="00B04BCF" w:rsidRDefault="00B04BCF" w:rsidP="00964310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R$204,90</w:t>
            </w:r>
          </w:p>
        </w:tc>
      </w:tr>
      <w:tr w:rsidR="00B04BCF" w:rsidTr="00595EB1">
        <w:tc>
          <w:tcPr>
            <w:cnfStyle w:val="001000000000"/>
            <w:tcW w:w="689" w:type="pct"/>
          </w:tcPr>
          <w:p w:rsidR="00B04BCF" w:rsidRDefault="00B04BCF">
            <w:pPr>
              <w:ind w:left="216"/>
            </w:pPr>
            <w:r>
              <w:t>Aluguel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0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</w:tr>
      <w:tr w:rsidR="00B04BCF" w:rsidTr="00595EB1">
        <w:trPr>
          <w:cnfStyle w:val="000000010000"/>
        </w:trPr>
        <w:tc>
          <w:tcPr>
            <w:cnfStyle w:val="001000000000"/>
            <w:tcW w:w="689" w:type="pct"/>
          </w:tcPr>
          <w:p w:rsidR="00B04BCF" w:rsidRDefault="00B04BCF">
            <w:pPr>
              <w:ind w:left="216"/>
            </w:pPr>
            <w:r>
              <w:t>Água e luz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0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5862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</w:tr>
      <w:tr w:rsidR="00B04BCF" w:rsidTr="00595EB1">
        <w:tc>
          <w:tcPr>
            <w:cnfStyle w:val="001000000000"/>
            <w:tcW w:w="689" w:type="pct"/>
          </w:tcPr>
          <w:p w:rsidR="00B04BCF" w:rsidRDefault="00B04BCF">
            <w:pPr>
              <w:ind w:left="216"/>
            </w:pPr>
            <w:r>
              <w:t>Folha de pagamento (</w:t>
            </w:r>
            <w:proofErr w:type="spellStart"/>
            <w:r>
              <w:t>incl</w:t>
            </w:r>
            <w:proofErr w:type="spellEnd"/>
            <w:r>
              <w:t>. impostos</w:t>
            </w:r>
            <w:proofErr w:type="gramStart"/>
            <w:r>
              <w:t>)</w:t>
            </w:r>
            <w:proofErr w:type="gramEnd"/>
          </w:p>
        </w:tc>
        <w:tc>
          <w:tcPr>
            <w:tcW w:w="359" w:type="pct"/>
          </w:tcPr>
          <w:p w:rsidR="00B04BCF" w:rsidRDefault="00B04BCF" w:rsidP="000E6E1E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60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62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62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</w:tr>
      <w:tr w:rsidR="00B04BCF" w:rsidTr="00595EB1">
        <w:trPr>
          <w:cnfStyle w:val="000000010000"/>
        </w:trPr>
        <w:tc>
          <w:tcPr>
            <w:cnfStyle w:val="001000000000"/>
            <w:tcW w:w="689" w:type="pct"/>
          </w:tcPr>
          <w:p w:rsidR="00B04BCF" w:rsidRDefault="00B04BCF">
            <w:pPr>
              <w:ind w:left="216"/>
            </w:pPr>
            <w:r>
              <w:t>Benefícios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0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</w:tr>
      <w:tr w:rsidR="00B04BCF" w:rsidTr="00595EB1">
        <w:tc>
          <w:tcPr>
            <w:cnfStyle w:val="001000000000"/>
            <w:tcW w:w="689" w:type="pct"/>
          </w:tcPr>
          <w:p w:rsidR="00B04BCF" w:rsidRDefault="00B04BCF">
            <w:pPr>
              <w:ind w:left="216"/>
            </w:pPr>
            <w:r>
              <w:t>Pagamentos de empréstimos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0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</w:tr>
      <w:tr w:rsidR="00B04BCF" w:rsidTr="00595EB1">
        <w:trPr>
          <w:cnfStyle w:val="000000010000"/>
        </w:trPr>
        <w:tc>
          <w:tcPr>
            <w:cnfStyle w:val="001000000000"/>
            <w:tcW w:w="689" w:type="pct"/>
          </w:tcPr>
          <w:p w:rsidR="00B04BCF" w:rsidRDefault="00B04BCF">
            <w:pPr>
              <w:ind w:left="216"/>
            </w:pPr>
            <w:r>
              <w:t>Viagens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0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</w:tr>
      <w:tr w:rsidR="00B04BCF" w:rsidTr="00595EB1">
        <w:tc>
          <w:tcPr>
            <w:cnfStyle w:val="001000000000"/>
            <w:tcW w:w="689" w:type="pct"/>
          </w:tcPr>
          <w:p w:rsidR="00B04BCF" w:rsidRDefault="00B04BCF">
            <w:pPr>
              <w:ind w:left="216"/>
            </w:pPr>
            <w:r>
              <w:t>Seguros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0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</w:tr>
      <w:tr w:rsidR="00B04BCF" w:rsidTr="00595EB1">
        <w:trPr>
          <w:cnfStyle w:val="000000010000"/>
        </w:trPr>
        <w:tc>
          <w:tcPr>
            <w:cnfStyle w:val="001000000000"/>
            <w:tcW w:w="689" w:type="pct"/>
          </w:tcPr>
          <w:p w:rsidR="00B04BCF" w:rsidRDefault="00B04BCF">
            <w:pPr>
              <w:ind w:left="216"/>
            </w:pPr>
            <w:r>
              <w:t>Publicidade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2F7CD5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R$100,00</w:t>
            </w:r>
          </w:p>
        </w:tc>
        <w:tc>
          <w:tcPr>
            <w:tcW w:w="359" w:type="pct"/>
          </w:tcPr>
          <w:p w:rsidR="00B04BCF" w:rsidRDefault="00B04BCF" w:rsidP="002F7CD5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R$100,00</w:t>
            </w:r>
          </w:p>
        </w:tc>
        <w:tc>
          <w:tcPr>
            <w:tcW w:w="360" w:type="pct"/>
          </w:tcPr>
          <w:p w:rsidR="00B04BCF" w:rsidRDefault="00B04BCF" w:rsidP="002F7CD5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R$100,00</w:t>
            </w:r>
          </w:p>
        </w:tc>
        <w:tc>
          <w:tcPr>
            <w:tcW w:w="359" w:type="pct"/>
          </w:tcPr>
          <w:p w:rsidR="00B04BCF" w:rsidRDefault="00B04BCF" w:rsidP="002F7CD5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R$100,00</w:t>
            </w:r>
          </w:p>
        </w:tc>
        <w:tc>
          <w:tcPr>
            <w:tcW w:w="359" w:type="pct"/>
          </w:tcPr>
          <w:p w:rsidR="00B04BCF" w:rsidRDefault="00B04BCF" w:rsidP="002F7CD5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R$100,00</w:t>
            </w:r>
          </w:p>
        </w:tc>
        <w:tc>
          <w:tcPr>
            <w:tcW w:w="359" w:type="pct"/>
          </w:tcPr>
          <w:p w:rsidR="00B04BCF" w:rsidRDefault="00B04BCF" w:rsidP="002F7CD5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R$100,00</w:t>
            </w:r>
          </w:p>
        </w:tc>
        <w:tc>
          <w:tcPr>
            <w:tcW w:w="359" w:type="pct"/>
          </w:tcPr>
          <w:p w:rsidR="00B04BCF" w:rsidRDefault="00B04BCF" w:rsidP="002F7CD5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R$100,00</w:t>
            </w:r>
          </w:p>
        </w:tc>
        <w:tc>
          <w:tcPr>
            <w:tcW w:w="362" w:type="pct"/>
          </w:tcPr>
          <w:p w:rsidR="00B04BCF" w:rsidRDefault="00B04BCF" w:rsidP="002F7CD5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R$100,00</w:t>
            </w:r>
          </w:p>
        </w:tc>
        <w:tc>
          <w:tcPr>
            <w:tcW w:w="362" w:type="pct"/>
          </w:tcPr>
          <w:p w:rsidR="00B04BCF" w:rsidRDefault="00B04BCF" w:rsidP="002F7CD5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R$150,00</w:t>
            </w:r>
          </w:p>
        </w:tc>
      </w:tr>
      <w:tr w:rsidR="00B04BCF" w:rsidTr="00595EB1">
        <w:tc>
          <w:tcPr>
            <w:cnfStyle w:val="001000000000"/>
            <w:tcW w:w="689" w:type="pct"/>
          </w:tcPr>
          <w:p w:rsidR="00B04BCF" w:rsidRDefault="00B04BCF">
            <w:pPr>
              <w:ind w:left="216"/>
            </w:pPr>
            <w:r>
              <w:t>Taxas profissionais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0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</w:tr>
      <w:tr w:rsidR="00B04BCF" w:rsidTr="00595EB1">
        <w:trPr>
          <w:cnfStyle w:val="000000010000"/>
        </w:trPr>
        <w:tc>
          <w:tcPr>
            <w:cnfStyle w:val="001000000000"/>
            <w:tcW w:w="689" w:type="pct"/>
          </w:tcPr>
          <w:p w:rsidR="00B04BCF" w:rsidRDefault="00B04BCF">
            <w:pPr>
              <w:ind w:left="216"/>
            </w:pPr>
            <w:r>
              <w:t>Suprimentos de escritório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0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</w:tr>
      <w:tr w:rsidR="00B04BCF" w:rsidTr="00595EB1">
        <w:tc>
          <w:tcPr>
            <w:cnfStyle w:val="001000000000"/>
            <w:tcW w:w="689" w:type="pct"/>
          </w:tcPr>
          <w:p w:rsidR="00B04BCF" w:rsidRDefault="00B04BCF">
            <w:pPr>
              <w:ind w:left="216"/>
            </w:pPr>
            <w:r>
              <w:t>Postagem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0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</w:tr>
      <w:tr w:rsidR="00B04BCF" w:rsidTr="00595EB1">
        <w:trPr>
          <w:cnfStyle w:val="000000010000"/>
        </w:trPr>
        <w:tc>
          <w:tcPr>
            <w:cnfStyle w:val="001000000000"/>
            <w:tcW w:w="689" w:type="pct"/>
          </w:tcPr>
          <w:p w:rsidR="00B04BCF" w:rsidRDefault="00B04BCF">
            <w:pPr>
              <w:ind w:left="216"/>
            </w:pPr>
            <w:r>
              <w:t>Telefone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0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</w:tr>
      <w:tr w:rsidR="00B04BCF" w:rsidTr="00595EB1">
        <w:tc>
          <w:tcPr>
            <w:cnfStyle w:val="001000000000"/>
            <w:tcW w:w="689" w:type="pct"/>
          </w:tcPr>
          <w:p w:rsidR="00B04BCF" w:rsidRDefault="00B04BCF">
            <w:pPr>
              <w:ind w:left="216"/>
            </w:pPr>
            <w:r>
              <w:t>Internet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0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 w:rsidP="00906144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t>R$ 0,00</w:t>
            </w:r>
          </w:p>
        </w:tc>
      </w:tr>
      <w:tr w:rsidR="00B04BCF" w:rsidTr="00595EB1">
        <w:trPr>
          <w:cnfStyle w:val="000000010000"/>
        </w:trPr>
        <w:tc>
          <w:tcPr>
            <w:cnfStyle w:val="001000000000"/>
            <w:tcW w:w="689" w:type="pct"/>
          </w:tcPr>
          <w:p w:rsidR="00B04BCF" w:rsidRDefault="00B04BCF">
            <w:pPr>
              <w:ind w:left="216"/>
            </w:pPr>
            <w:r>
              <w:t>Taxas bancárias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0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59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  <w:tc>
          <w:tcPr>
            <w:tcW w:w="362" w:type="pct"/>
          </w:tcPr>
          <w:p w:rsidR="00B04BCF" w:rsidRDefault="00B04BCF" w:rsidP="00906144">
            <w:pPr>
              <w:tabs>
                <w:tab w:val="decimal" w:pos="522"/>
              </w:tabs>
              <w:cnfStyle w:val="000000010000"/>
              <w:rPr>
                <w:sz w:val="18"/>
                <w:szCs w:val="18"/>
              </w:rPr>
            </w:pPr>
            <w:r>
              <w:t>R$ 0,00</w:t>
            </w:r>
          </w:p>
        </w:tc>
      </w:tr>
      <w:tr w:rsidR="00595EB1" w:rsidTr="00595EB1">
        <w:tc>
          <w:tcPr>
            <w:cnfStyle w:val="001000000000"/>
            <w:tcW w:w="689" w:type="pct"/>
          </w:tcPr>
          <w:p w:rsidR="00595EB1" w:rsidRDefault="00595EB1">
            <w:pPr>
              <w:rPr>
                <w:i/>
                <w:iCs/>
              </w:rPr>
            </w:pPr>
            <w:r>
              <w:rPr>
                <w:i/>
                <w:iCs/>
              </w:rPr>
              <w:t>Total de saída de dinheiro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R$54,90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R$154,90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R$154,90</w:t>
            </w:r>
          </w:p>
        </w:tc>
        <w:tc>
          <w:tcPr>
            <w:tcW w:w="360" w:type="pct"/>
          </w:tcPr>
          <w:p w:rsidR="00595EB1" w:rsidRDefault="00595EB1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R$154,90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R$154,90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R$154,90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R$154,90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R$154,90</w:t>
            </w:r>
          </w:p>
        </w:tc>
        <w:tc>
          <w:tcPr>
            <w:tcW w:w="362" w:type="pct"/>
          </w:tcPr>
          <w:p w:rsidR="00595EB1" w:rsidRDefault="00595EB1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R$154,90</w:t>
            </w:r>
          </w:p>
        </w:tc>
        <w:tc>
          <w:tcPr>
            <w:tcW w:w="362" w:type="pct"/>
          </w:tcPr>
          <w:p w:rsidR="00595EB1" w:rsidRDefault="00595EB1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R$204,90</w:t>
            </w:r>
          </w:p>
        </w:tc>
      </w:tr>
      <w:tr w:rsidR="00595EB1" w:rsidTr="00595EB1">
        <w:trPr>
          <w:cnfStyle w:val="010000000000"/>
        </w:trPr>
        <w:tc>
          <w:tcPr>
            <w:cnfStyle w:val="001000000000"/>
            <w:tcW w:w="689" w:type="pct"/>
          </w:tcPr>
          <w:p w:rsidR="00595EB1" w:rsidRDefault="00595EB1">
            <w:r>
              <w:t>Balanço final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1000000000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R$0,54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1000000000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R$1,08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1000000000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R$1,62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1000000000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R$143,72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1000000000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R$285,82</w:t>
            </w:r>
          </w:p>
        </w:tc>
        <w:tc>
          <w:tcPr>
            <w:tcW w:w="360" w:type="pct"/>
          </w:tcPr>
          <w:p w:rsidR="00595EB1" w:rsidRDefault="00595EB1" w:rsidP="007E0B89">
            <w:pPr>
              <w:tabs>
                <w:tab w:val="decimal" w:pos="522"/>
              </w:tabs>
              <w:cnfStyle w:val="01000000000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R$427,92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1000000000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R$570,02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1000000000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R$712,12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1000000000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R$854,22</w:t>
            </w:r>
          </w:p>
        </w:tc>
        <w:tc>
          <w:tcPr>
            <w:tcW w:w="359" w:type="pct"/>
          </w:tcPr>
          <w:p w:rsidR="00595EB1" w:rsidRDefault="00595EB1" w:rsidP="007E0B89">
            <w:pPr>
              <w:tabs>
                <w:tab w:val="decimal" w:pos="522"/>
              </w:tabs>
              <w:cnfStyle w:val="01000000000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R$996,32</w:t>
            </w:r>
          </w:p>
        </w:tc>
        <w:tc>
          <w:tcPr>
            <w:tcW w:w="362" w:type="pct"/>
          </w:tcPr>
          <w:p w:rsidR="00595EB1" w:rsidRDefault="00595EB1" w:rsidP="007E0B89">
            <w:pPr>
              <w:tabs>
                <w:tab w:val="decimal" w:pos="522"/>
              </w:tabs>
              <w:cnfStyle w:val="01000000000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R$1138,42</w:t>
            </w:r>
          </w:p>
        </w:tc>
        <w:tc>
          <w:tcPr>
            <w:tcW w:w="362" w:type="pct"/>
          </w:tcPr>
          <w:p w:rsidR="00595EB1" w:rsidRDefault="00595EB1" w:rsidP="007E0B89">
            <w:pPr>
              <w:tabs>
                <w:tab w:val="decimal" w:pos="522"/>
              </w:tabs>
              <w:cnfStyle w:val="01000000000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R$1280,52</w:t>
            </w:r>
          </w:p>
        </w:tc>
      </w:tr>
    </w:tbl>
    <w:p w:rsidR="00DA19B6" w:rsidRDefault="0001427C" w:rsidP="004A377E">
      <w:pPr>
        <w:pStyle w:val="cabealho2"/>
        <w:keepNext w:val="0"/>
        <w:keepLines w:val="0"/>
        <w:pageBreakBefore/>
      </w:pPr>
      <w:bookmarkStart w:id="20" w:name="_Toc343868320"/>
      <w:r>
        <w:lastRenderedPageBreak/>
        <w:t>Declaração da projeção de renda</w:t>
      </w:r>
      <w:bookmarkEnd w:id="20"/>
      <w:r w:rsidR="00B6340E">
        <w:t xml:space="preserve"> </w:t>
      </w:r>
    </w:p>
    <w:tbl>
      <w:tblPr>
        <w:tblStyle w:val="Tabelafinanceira"/>
        <w:tblW w:w="4850" w:type="pct"/>
        <w:tblLook w:val="04E0"/>
      </w:tblPr>
      <w:tblGrid>
        <w:gridCol w:w="1984"/>
        <w:gridCol w:w="966"/>
        <w:gridCol w:w="966"/>
        <w:gridCol w:w="96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57"/>
        <w:gridCol w:w="740"/>
      </w:tblGrid>
      <w:tr w:rsidR="00F4697D" w:rsidTr="00F4697D">
        <w:trPr>
          <w:cnfStyle w:val="100000000000"/>
          <w:tblHeader/>
        </w:trPr>
        <w:tc>
          <w:tcPr>
            <w:cnfStyle w:val="001000000000"/>
            <w:tcW w:w="663" w:type="pct"/>
            <w:vAlign w:val="bottom"/>
          </w:tcPr>
          <w:p w:rsidR="00F4697D" w:rsidRDefault="00F4697D">
            <w:pPr>
              <w:jc w:val="center"/>
              <w:rPr>
                <w:sz w:val="14"/>
              </w:rPr>
            </w:pPr>
          </w:p>
        </w:tc>
        <w:tc>
          <w:tcPr>
            <w:tcW w:w="324" w:type="pct"/>
            <w:vAlign w:val="bottom"/>
          </w:tcPr>
          <w:p w:rsidR="00F4697D" w:rsidRDefault="00F4697D">
            <w:pPr>
              <w:jc w:val="center"/>
              <w:cnfStyle w:val="100000000000"/>
              <w:rPr>
                <w:sz w:val="14"/>
              </w:rPr>
            </w:pPr>
            <w:r>
              <w:rPr>
                <w:sz w:val="14"/>
                <w:szCs w:val="14"/>
              </w:rPr>
              <w:t>Jan</w:t>
            </w:r>
          </w:p>
        </w:tc>
        <w:tc>
          <w:tcPr>
            <w:tcW w:w="324" w:type="pct"/>
            <w:vAlign w:val="bottom"/>
          </w:tcPr>
          <w:p w:rsidR="00F4697D" w:rsidRDefault="00F4697D">
            <w:pPr>
              <w:jc w:val="center"/>
              <w:cnfStyle w:val="100000000000"/>
              <w:rPr>
                <w:sz w:val="14"/>
              </w:rPr>
            </w:pPr>
            <w:r>
              <w:rPr>
                <w:sz w:val="14"/>
                <w:szCs w:val="14"/>
              </w:rPr>
              <w:t>Fev</w:t>
            </w:r>
          </w:p>
        </w:tc>
        <w:tc>
          <w:tcPr>
            <w:tcW w:w="324" w:type="pct"/>
            <w:vAlign w:val="bottom"/>
          </w:tcPr>
          <w:p w:rsidR="00F4697D" w:rsidRDefault="00F4697D">
            <w:pPr>
              <w:jc w:val="center"/>
              <w:cnfStyle w:val="100000000000"/>
              <w:rPr>
                <w:sz w:val="14"/>
              </w:rPr>
            </w:pPr>
            <w:r>
              <w:rPr>
                <w:sz w:val="14"/>
                <w:szCs w:val="14"/>
              </w:rPr>
              <w:t>Mar</w:t>
            </w:r>
          </w:p>
        </w:tc>
        <w:tc>
          <w:tcPr>
            <w:tcW w:w="310" w:type="pct"/>
            <w:vAlign w:val="bottom"/>
          </w:tcPr>
          <w:p w:rsidR="00F4697D" w:rsidRDefault="00F4697D">
            <w:pPr>
              <w:jc w:val="center"/>
              <w:cnfStyle w:val="100000000000"/>
              <w:rPr>
                <w:sz w:val="14"/>
              </w:rPr>
            </w:pPr>
            <w:r>
              <w:rPr>
                <w:sz w:val="14"/>
                <w:szCs w:val="14"/>
              </w:rPr>
              <w:t>Abr</w:t>
            </w:r>
          </w:p>
        </w:tc>
        <w:tc>
          <w:tcPr>
            <w:tcW w:w="310" w:type="pct"/>
            <w:vAlign w:val="bottom"/>
          </w:tcPr>
          <w:p w:rsidR="00F4697D" w:rsidRDefault="00F4697D">
            <w:pPr>
              <w:jc w:val="center"/>
              <w:cnfStyle w:val="100000000000"/>
              <w:rPr>
                <w:sz w:val="14"/>
              </w:rPr>
            </w:pPr>
            <w:r>
              <w:rPr>
                <w:sz w:val="14"/>
                <w:szCs w:val="14"/>
              </w:rPr>
              <w:t>Mai</w:t>
            </w:r>
          </w:p>
        </w:tc>
        <w:tc>
          <w:tcPr>
            <w:tcW w:w="310" w:type="pct"/>
            <w:vAlign w:val="bottom"/>
          </w:tcPr>
          <w:p w:rsidR="00F4697D" w:rsidRDefault="00F4697D">
            <w:pPr>
              <w:jc w:val="center"/>
              <w:cnfStyle w:val="100000000000"/>
              <w:rPr>
                <w:sz w:val="14"/>
              </w:rPr>
            </w:pPr>
            <w:r>
              <w:rPr>
                <w:sz w:val="14"/>
                <w:szCs w:val="14"/>
              </w:rPr>
              <w:t>Jun</w:t>
            </w:r>
          </w:p>
        </w:tc>
        <w:tc>
          <w:tcPr>
            <w:tcW w:w="310" w:type="pct"/>
            <w:vAlign w:val="bottom"/>
          </w:tcPr>
          <w:p w:rsidR="00F4697D" w:rsidRDefault="00F4697D">
            <w:pPr>
              <w:jc w:val="center"/>
              <w:cnfStyle w:val="100000000000"/>
              <w:rPr>
                <w:sz w:val="14"/>
              </w:rPr>
            </w:pPr>
            <w:r>
              <w:rPr>
                <w:sz w:val="14"/>
                <w:szCs w:val="14"/>
              </w:rPr>
              <w:t>Jul</w:t>
            </w:r>
          </w:p>
        </w:tc>
        <w:tc>
          <w:tcPr>
            <w:tcW w:w="310" w:type="pct"/>
            <w:vAlign w:val="bottom"/>
          </w:tcPr>
          <w:p w:rsidR="00F4697D" w:rsidRDefault="00F4697D">
            <w:pPr>
              <w:jc w:val="center"/>
              <w:cnfStyle w:val="100000000000"/>
              <w:rPr>
                <w:sz w:val="14"/>
              </w:rPr>
            </w:pPr>
            <w:r>
              <w:rPr>
                <w:sz w:val="14"/>
                <w:szCs w:val="14"/>
              </w:rPr>
              <w:t>Ago</w:t>
            </w:r>
          </w:p>
        </w:tc>
        <w:tc>
          <w:tcPr>
            <w:tcW w:w="310" w:type="pct"/>
            <w:vAlign w:val="bottom"/>
          </w:tcPr>
          <w:p w:rsidR="00F4697D" w:rsidRDefault="00F4697D">
            <w:pPr>
              <w:jc w:val="center"/>
              <w:cnfStyle w:val="100000000000"/>
              <w:rPr>
                <w:sz w:val="14"/>
              </w:rPr>
            </w:pPr>
            <w:r>
              <w:rPr>
                <w:sz w:val="14"/>
                <w:szCs w:val="14"/>
              </w:rPr>
              <w:t>Set</w:t>
            </w:r>
          </w:p>
        </w:tc>
        <w:tc>
          <w:tcPr>
            <w:tcW w:w="310" w:type="pct"/>
            <w:vAlign w:val="bottom"/>
          </w:tcPr>
          <w:p w:rsidR="00F4697D" w:rsidRDefault="00F4697D">
            <w:pPr>
              <w:jc w:val="center"/>
              <w:cnfStyle w:val="100000000000"/>
              <w:rPr>
                <w:sz w:val="14"/>
              </w:rPr>
            </w:pPr>
            <w:r>
              <w:rPr>
                <w:sz w:val="14"/>
                <w:szCs w:val="14"/>
              </w:rPr>
              <w:t>Out</w:t>
            </w:r>
          </w:p>
        </w:tc>
        <w:tc>
          <w:tcPr>
            <w:tcW w:w="310" w:type="pct"/>
            <w:vAlign w:val="bottom"/>
          </w:tcPr>
          <w:p w:rsidR="00F4697D" w:rsidRDefault="00F4697D">
            <w:pPr>
              <w:jc w:val="center"/>
              <w:cnfStyle w:val="100000000000"/>
              <w:rPr>
                <w:sz w:val="14"/>
              </w:rPr>
            </w:pPr>
            <w:r>
              <w:rPr>
                <w:sz w:val="14"/>
                <w:szCs w:val="14"/>
              </w:rPr>
              <w:t>Nov</w:t>
            </w:r>
          </w:p>
        </w:tc>
        <w:tc>
          <w:tcPr>
            <w:tcW w:w="310" w:type="pct"/>
            <w:vAlign w:val="bottom"/>
          </w:tcPr>
          <w:p w:rsidR="00F4697D" w:rsidRDefault="00F4697D">
            <w:pPr>
              <w:jc w:val="center"/>
              <w:cnfStyle w:val="100000000000"/>
              <w:rPr>
                <w:sz w:val="14"/>
              </w:rPr>
            </w:pPr>
            <w:r>
              <w:rPr>
                <w:sz w:val="14"/>
                <w:szCs w:val="14"/>
              </w:rPr>
              <w:t>Dez</w:t>
            </w:r>
          </w:p>
        </w:tc>
        <w:tc>
          <w:tcPr>
            <w:tcW w:w="321" w:type="pct"/>
            <w:vAlign w:val="bottom"/>
          </w:tcPr>
          <w:p w:rsidR="00F4697D" w:rsidRDefault="00F4697D">
            <w:pPr>
              <w:jc w:val="center"/>
              <w:cnfStyle w:val="100000000000"/>
              <w:rPr>
                <w:sz w:val="14"/>
              </w:rPr>
            </w:pPr>
            <w:r>
              <w:rPr>
                <w:sz w:val="14"/>
                <w:szCs w:val="14"/>
              </w:rPr>
              <w:t>Total anual</w:t>
            </w:r>
          </w:p>
        </w:tc>
        <w:tc>
          <w:tcPr>
            <w:tcW w:w="249" w:type="pct"/>
            <w:vAlign w:val="bottom"/>
          </w:tcPr>
          <w:p w:rsidR="00F4697D" w:rsidRDefault="00F4697D">
            <w:pPr>
              <w:jc w:val="center"/>
              <w:cnfStyle w:val="100000000000"/>
              <w:rPr>
                <w:sz w:val="14"/>
              </w:rPr>
            </w:pPr>
            <w:r>
              <w:rPr>
                <w:sz w:val="14"/>
                <w:szCs w:val="14"/>
              </w:rPr>
              <w:t>% anual</w:t>
            </w:r>
          </w:p>
        </w:tc>
      </w:tr>
      <w:tr w:rsidR="00F4697D" w:rsidTr="00F4697D">
        <w:tc>
          <w:tcPr>
            <w:cnfStyle w:val="001000000000"/>
            <w:tcW w:w="663" w:type="pct"/>
          </w:tcPr>
          <w:p w:rsidR="00F4697D" w:rsidRDefault="00F4697D">
            <w:pPr>
              <w:rPr>
                <w:sz w:val="14"/>
              </w:rPr>
            </w:pPr>
            <w:r>
              <w:rPr>
                <w:sz w:val="14"/>
                <w:szCs w:val="14"/>
              </w:rPr>
              <w:t>Vendas líquidas estabelecidas</w:t>
            </w:r>
            <w:proofErr w:type="gramStart"/>
            <w:r>
              <w:rPr>
                <w:sz w:val="14"/>
                <w:szCs w:val="14"/>
              </w:rPr>
              <w:t xml:space="preserve">  </w:t>
            </w:r>
          </w:p>
        </w:tc>
        <w:tc>
          <w:tcPr>
            <w:tcW w:w="324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proofErr w:type="gramEnd"/>
            <w:r>
              <w:rPr>
                <w:sz w:val="18"/>
                <w:szCs w:val="18"/>
              </w:rPr>
              <w:t>R$55,44</w:t>
            </w:r>
          </w:p>
        </w:tc>
        <w:tc>
          <w:tcPr>
            <w:tcW w:w="324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R$55,44</w:t>
            </w:r>
          </w:p>
        </w:tc>
        <w:tc>
          <w:tcPr>
            <w:tcW w:w="324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R$55,44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R$495,00</w:t>
            </w:r>
          </w:p>
        </w:tc>
        <w:tc>
          <w:tcPr>
            <w:tcW w:w="321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R$ 3037,32</w:t>
            </w:r>
          </w:p>
        </w:tc>
        <w:tc>
          <w:tcPr>
            <w:tcW w:w="249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</w:tr>
      <w:tr w:rsidR="00F4697D" w:rsidTr="00F4697D">
        <w:trPr>
          <w:cnfStyle w:val="000000010000"/>
        </w:trPr>
        <w:tc>
          <w:tcPr>
            <w:cnfStyle w:val="001000000000"/>
            <w:tcW w:w="663" w:type="pct"/>
          </w:tcPr>
          <w:p w:rsidR="00F4697D" w:rsidRDefault="00F4697D">
            <w:pPr>
              <w:rPr>
                <w:sz w:val="14"/>
              </w:rPr>
            </w:pPr>
            <w:r>
              <w:rPr>
                <w:sz w:val="14"/>
                <w:szCs w:val="14"/>
              </w:rPr>
              <w:t>Custo das vendas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7F6598">
            <w:pPr>
              <w:jc w:val="right"/>
              <w:cnfStyle w:val="000000010000"/>
              <w:rPr>
                <w:sz w:val="16"/>
                <w:szCs w:val="16"/>
              </w:rPr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E47C8C">
            <w:pPr>
              <w:jc w:val="right"/>
              <w:cnfStyle w:val="000000010000"/>
              <w:rPr>
                <w:sz w:val="16"/>
                <w:szCs w:val="16"/>
              </w:rPr>
            </w:pPr>
            <w:r w:rsidRPr="008478E9">
              <w:t>R$ 0,00</w:t>
            </w:r>
          </w:p>
        </w:tc>
        <w:tc>
          <w:tcPr>
            <w:tcW w:w="321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 w:rsidRPr="008478E9">
              <w:t>R$ 0,00</w:t>
            </w:r>
          </w:p>
        </w:tc>
        <w:tc>
          <w:tcPr>
            <w:tcW w:w="249" w:type="pct"/>
          </w:tcPr>
          <w:p w:rsidR="00F4697D" w:rsidRDefault="00F4697D" w:rsidP="007E0B89">
            <w:pPr>
              <w:cnfStyle w:val="000000010000"/>
            </w:pPr>
            <w:r>
              <w:t>0%</w:t>
            </w:r>
          </w:p>
        </w:tc>
      </w:tr>
      <w:tr w:rsidR="00F4697D" w:rsidTr="00F4697D">
        <w:tc>
          <w:tcPr>
            <w:cnfStyle w:val="001000000000"/>
            <w:tcW w:w="663" w:type="pct"/>
          </w:tcPr>
          <w:p w:rsidR="00F4697D" w:rsidRDefault="00F4697D">
            <w:pPr>
              <w:rPr>
                <w:sz w:val="14"/>
              </w:rPr>
            </w:pPr>
            <w:r>
              <w:rPr>
                <w:sz w:val="14"/>
                <w:szCs w:val="14"/>
              </w:rPr>
              <w:t>Lucro bruto</w:t>
            </w:r>
          </w:p>
        </w:tc>
        <w:tc>
          <w:tcPr>
            <w:tcW w:w="324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R$55,44</w:t>
            </w:r>
          </w:p>
        </w:tc>
        <w:tc>
          <w:tcPr>
            <w:tcW w:w="324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R$55,44</w:t>
            </w:r>
          </w:p>
        </w:tc>
        <w:tc>
          <w:tcPr>
            <w:tcW w:w="324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R$55,44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R$297,00</w:t>
            </w:r>
          </w:p>
        </w:tc>
        <w:tc>
          <w:tcPr>
            <w:tcW w:w="310" w:type="pct"/>
          </w:tcPr>
          <w:p w:rsidR="00F4697D" w:rsidRDefault="00F4697D" w:rsidP="007E0B89">
            <w:pPr>
              <w:tabs>
                <w:tab w:val="decimal" w:pos="522"/>
              </w:tabs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R$495,00</w:t>
            </w:r>
          </w:p>
        </w:tc>
        <w:tc>
          <w:tcPr>
            <w:tcW w:w="321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3037,32</w:t>
            </w:r>
          </w:p>
        </w:tc>
        <w:tc>
          <w:tcPr>
            <w:tcW w:w="249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</w:tr>
      <w:tr w:rsidR="00F4697D" w:rsidTr="00F4697D">
        <w:trPr>
          <w:cnfStyle w:val="000000010000"/>
        </w:trPr>
        <w:tc>
          <w:tcPr>
            <w:cnfStyle w:val="001000000000"/>
            <w:tcW w:w="663" w:type="pct"/>
          </w:tcPr>
          <w:p w:rsidR="00F4697D" w:rsidRDefault="00F4697D">
            <w:pPr>
              <w:rPr>
                <w:sz w:val="14"/>
              </w:rPr>
            </w:pPr>
            <w:r>
              <w:rPr>
                <w:sz w:val="14"/>
                <w:szCs w:val="14"/>
              </w:rPr>
              <w:t>Despesas controláveis: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21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249" w:type="pct"/>
          </w:tcPr>
          <w:p w:rsidR="00F4697D" w:rsidRDefault="00F4697D" w:rsidP="007E0B89">
            <w:pPr>
              <w:cnfStyle w:val="000000010000"/>
            </w:pPr>
            <w:r>
              <w:t>0%</w:t>
            </w:r>
          </w:p>
        </w:tc>
      </w:tr>
      <w:tr w:rsidR="00F4697D" w:rsidTr="00F4697D">
        <w:tc>
          <w:tcPr>
            <w:cnfStyle w:val="001000000000"/>
            <w:tcW w:w="663" w:type="pct"/>
          </w:tcPr>
          <w:p w:rsidR="00F4697D" w:rsidRDefault="00F4697D">
            <w:pPr>
              <w:ind w:left="216"/>
              <w:rPr>
                <w:sz w:val="14"/>
              </w:rPr>
            </w:pPr>
            <w:r>
              <w:rPr>
                <w:sz w:val="14"/>
                <w:szCs w:val="14"/>
              </w:rPr>
              <w:t>Salários/Pagamentos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21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249" w:type="pct"/>
          </w:tcPr>
          <w:p w:rsidR="00F4697D" w:rsidRDefault="00F4697D" w:rsidP="007E0B89">
            <w:pPr>
              <w:cnfStyle w:val="000000000000"/>
            </w:pPr>
            <w:r>
              <w:t>0%</w:t>
            </w:r>
          </w:p>
        </w:tc>
      </w:tr>
      <w:tr w:rsidR="00F4697D" w:rsidTr="00F4697D">
        <w:trPr>
          <w:cnfStyle w:val="000000010000"/>
        </w:trPr>
        <w:tc>
          <w:tcPr>
            <w:cnfStyle w:val="001000000000"/>
            <w:tcW w:w="663" w:type="pct"/>
          </w:tcPr>
          <w:p w:rsidR="00F4697D" w:rsidRDefault="00F4697D">
            <w:pPr>
              <w:ind w:left="216"/>
              <w:rPr>
                <w:sz w:val="14"/>
              </w:rPr>
            </w:pPr>
            <w:r>
              <w:rPr>
                <w:sz w:val="14"/>
                <w:szCs w:val="14"/>
              </w:rPr>
              <w:t>Despesas de folha de pagamento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21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249" w:type="pct"/>
          </w:tcPr>
          <w:p w:rsidR="00F4697D" w:rsidRDefault="00F4697D" w:rsidP="007E0B89">
            <w:pPr>
              <w:cnfStyle w:val="000000010000"/>
            </w:pPr>
            <w:r>
              <w:t>0%</w:t>
            </w:r>
          </w:p>
        </w:tc>
      </w:tr>
      <w:tr w:rsidR="00F4697D" w:rsidTr="00F4697D">
        <w:tc>
          <w:tcPr>
            <w:cnfStyle w:val="001000000000"/>
            <w:tcW w:w="663" w:type="pct"/>
          </w:tcPr>
          <w:p w:rsidR="00F4697D" w:rsidRDefault="00F4697D">
            <w:pPr>
              <w:ind w:left="216"/>
              <w:rPr>
                <w:sz w:val="14"/>
              </w:rPr>
            </w:pPr>
            <w:r>
              <w:rPr>
                <w:sz w:val="14"/>
                <w:szCs w:val="14"/>
              </w:rPr>
              <w:t>Jurídico/Contabilidade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1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249" w:type="pct"/>
          </w:tcPr>
          <w:p w:rsidR="00F4697D" w:rsidRDefault="00F4697D" w:rsidP="007E0B89">
            <w:pPr>
              <w:cnfStyle w:val="000000000000"/>
            </w:pPr>
            <w:r>
              <w:t>0%</w:t>
            </w:r>
          </w:p>
        </w:tc>
      </w:tr>
      <w:tr w:rsidR="00F4697D" w:rsidTr="00F4697D">
        <w:trPr>
          <w:cnfStyle w:val="000000010000"/>
        </w:trPr>
        <w:tc>
          <w:tcPr>
            <w:cnfStyle w:val="001000000000"/>
            <w:tcW w:w="663" w:type="pct"/>
          </w:tcPr>
          <w:p w:rsidR="00F4697D" w:rsidRDefault="00F4697D">
            <w:pPr>
              <w:ind w:left="216"/>
              <w:rPr>
                <w:sz w:val="14"/>
              </w:rPr>
            </w:pPr>
            <w:r>
              <w:rPr>
                <w:sz w:val="14"/>
                <w:szCs w:val="14"/>
              </w:rPr>
              <w:t>Publicidade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 w:rsidP="009E681E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R$100,00</w:t>
            </w:r>
          </w:p>
        </w:tc>
        <w:tc>
          <w:tcPr>
            <w:tcW w:w="310" w:type="pct"/>
          </w:tcPr>
          <w:p w:rsidR="00F4697D" w:rsidRDefault="00F4697D" w:rsidP="00EC0DB4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R$70,00</w:t>
            </w:r>
          </w:p>
        </w:tc>
        <w:tc>
          <w:tcPr>
            <w:tcW w:w="310" w:type="pct"/>
          </w:tcPr>
          <w:p w:rsidR="00F4697D" w:rsidRDefault="00F4697D" w:rsidP="00EC0DB4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R$70,00</w:t>
            </w:r>
          </w:p>
        </w:tc>
        <w:tc>
          <w:tcPr>
            <w:tcW w:w="310" w:type="pct"/>
          </w:tcPr>
          <w:p w:rsidR="00F4697D" w:rsidRDefault="00F4697D" w:rsidP="00EC0DB4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R$70,00</w:t>
            </w:r>
          </w:p>
        </w:tc>
        <w:tc>
          <w:tcPr>
            <w:tcW w:w="310" w:type="pct"/>
          </w:tcPr>
          <w:p w:rsidR="00F4697D" w:rsidRDefault="00F4697D" w:rsidP="00EC0DB4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R$70,00</w:t>
            </w:r>
          </w:p>
        </w:tc>
        <w:tc>
          <w:tcPr>
            <w:tcW w:w="310" w:type="pct"/>
          </w:tcPr>
          <w:p w:rsidR="00F4697D" w:rsidRDefault="00F4697D" w:rsidP="00EC0DB4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R$70,00</w:t>
            </w:r>
          </w:p>
        </w:tc>
        <w:tc>
          <w:tcPr>
            <w:tcW w:w="310" w:type="pct"/>
          </w:tcPr>
          <w:p w:rsidR="00F4697D" w:rsidRDefault="00F4697D" w:rsidP="00EC0DB4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R$70,00</w:t>
            </w:r>
          </w:p>
        </w:tc>
        <w:tc>
          <w:tcPr>
            <w:tcW w:w="310" w:type="pct"/>
          </w:tcPr>
          <w:p w:rsidR="00F4697D" w:rsidRDefault="00F4697D" w:rsidP="00EC0DB4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R$70,00</w:t>
            </w:r>
          </w:p>
        </w:tc>
        <w:tc>
          <w:tcPr>
            <w:tcW w:w="310" w:type="pct"/>
          </w:tcPr>
          <w:p w:rsidR="00F4697D" w:rsidRDefault="00F4697D" w:rsidP="00524A58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R$150,00</w:t>
            </w:r>
          </w:p>
        </w:tc>
        <w:tc>
          <w:tcPr>
            <w:tcW w:w="321" w:type="pct"/>
          </w:tcPr>
          <w:p w:rsidR="00F4697D" w:rsidRDefault="00F4697D" w:rsidP="00D7494A">
            <w:pPr>
              <w:tabs>
                <w:tab w:val="left" w:pos="557"/>
              </w:tabs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R$950,00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249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31%</w:t>
            </w:r>
          </w:p>
        </w:tc>
      </w:tr>
      <w:tr w:rsidR="00F4697D" w:rsidTr="00F4697D">
        <w:tc>
          <w:tcPr>
            <w:cnfStyle w:val="001000000000"/>
            <w:tcW w:w="663" w:type="pct"/>
          </w:tcPr>
          <w:p w:rsidR="00F4697D" w:rsidRDefault="00F4697D">
            <w:pPr>
              <w:ind w:left="216"/>
              <w:rPr>
                <w:sz w:val="14"/>
              </w:rPr>
            </w:pPr>
            <w:r>
              <w:rPr>
                <w:sz w:val="14"/>
                <w:szCs w:val="14"/>
              </w:rPr>
              <w:t>Viagens/Veículos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1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249" w:type="pct"/>
          </w:tcPr>
          <w:p w:rsidR="00F4697D" w:rsidRDefault="00F4697D" w:rsidP="007E0B89">
            <w:pPr>
              <w:cnfStyle w:val="000000000000"/>
            </w:pPr>
            <w:r>
              <w:t>0%</w:t>
            </w:r>
          </w:p>
        </w:tc>
      </w:tr>
      <w:tr w:rsidR="00F4697D" w:rsidTr="00F4697D">
        <w:trPr>
          <w:cnfStyle w:val="000000010000"/>
        </w:trPr>
        <w:tc>
          <w:tcPr>
            <w:cnfStyle w:val="001000000000"/>
            <w:tcW w:w="663" w:type="pct"/>
          </w:tcPr>
          <w:p w:rsidR="00F4697D" w:rsidRDefault="00F4697D">
            <w:pPr>
              <w:ind w:left="216"/>
              <w:rPr>
                <w:sz w:val="14"/>
              </w:rPr>
            </w:pPr>
            <w:r>
              <w:rPr>
                <w:sz w:val="14"/>
                <w:szCs w:val="14"/>
              </w:rPr>
              <w:t>Contribuições/Subsídios</w:t>
            </w:r>
          </w:p>
        </w:tc>
        <w:tc>
          <w:tcPr>
            <w:tcW w:w="324" w:type="pct"/>
          </w:tcPr>
          <w:p w:rsidR="00F4697D" w:rsidRDefault="00F4697D" w:rsidP="007E0B89">
            <w:pPr>
              <w:cnfStyle w:val="00000001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7E0B89">
            <w:pPr>
              <w:cnfStyle w:val="00000001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7E0B89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7E0B89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7E0B89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7E0B89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7E0B89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7E0B89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7E0B89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7E0B89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7E0B89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7E0B89">
            <w:pPr>
              <w:cnfStyle w:val="000000010000"/>
            </w:pPr>
            <w:r w:rsidRPr="008478E9">
              <w:t>R$ 0,00</w:t>
            </w:r>
          </w:p>
        </w:tc>
        <w:tc>
          <w:tcPr>
            <w:tcW w:w="321" w:type="pct"/>
          </w:tcPr>
          <w:p w:rsidR="00F4697D" w:rsidRDefault="00F4697D" w:rsidP="007E0B89">
            <w:pPr>
              <w:cnfStyle w:val="000000010000"/>
            </w:pPr>
            <w:r w:rsidRPr="008478E9">
              <w:t>R$ 0,00</w:t>
            </w:r>
          </w:p>
        </w:tc>
        <w:tc>
          <w:tcPr>
            <w:tcW w:w="249" w:type="pct"/>
          </w:tcPr>
          <w:p w:rsidR="00F4697D" w:rsidRDefault="00F4697D" w:rsidP="007E0B89">
            <w:pPr>
              <w:cnfStyle w:val="000000010000"/>
            </w:pPr>
            <w:r>
              <w:t>0%</w:t>
            </w:r>
          </w:p>
        </w:tc>
      </w:tr>
      <w:tr w:rsidR="00F4697D" w:rsidTr="00F4697D">
        <w:tc>
          <w:tcPr>
            <w:cnfStyle w:val="001000000000"/>
            <w:tcW w:w="663" w:type="pct"/>
          </w:tcPr>
          <w:p w:rsidR="00F4697D" w:rsidRDefault="00F4697D">
            <w:pPr>
              <w:ind w:left="216"/>
              <w:rPr>
                <w:sz w:val="14"/>
              </w:rPr>
            </w:pPr>
            <w:r>
              <w:rPr>
                <w:sz w:val="14"/>
                <w:szCs w:val="14"/>
              </w:rPr>
              <w:t>Utilitários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1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249" w:type="pct"/>
          </w:tcPr>
          <w:p w:rsidR="00F4697D" w:rsidRDefault="00F4697D" w:rsidP="007E0B89">
            <w:pPr>
              <w:cnfStyle w:val="000000000000"/>
            </w:pPr>
            <w:r>
              <w:t>0%</w:t>
            </w:r>
          </w:p>
        </w:tc>
      </w:tr>
      <w:tr w:rsidR="00F4697D" w:rsidTr="00F4697D">
        <w:trPr>
          <w:cnfStyle w:val="000000010000"/>
        </w:trPr>
        <w:tc>
          <w:tcPr>
            <w:cnfStyle w:val="001000000000"/>
            <w:tcW w:w="663" w:type="pct"/>
          </w:tcPr>
          <w:p w:rsidR="00F4697D" w:rsidRDefault="00F4697D">
            <w:pPr>
              <w:ind w:left="216"/>
              <w:rPr>
                <w:sz w:val="14"/>
              </w:rPr>
            </w:pPr>
            <w:r>
              <w:rPr>
                <w:sz w:val="14"/>
                <w:szCs w:val="14"/>
              </w:rPr>
              <w:t>Variadas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21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249" w:type="pct"/>
          </w:tcPr>
          <w:p w:rsidR="00F4697D" w:rsidRDefault="00F4697D" w:rsidP="007E0B89">
            <w:pPr>
              <w:cnfStyle w:val="000000010000"/>
            </w:pPr>
            <w:r>
              <w:t>0%</w:t>
            </w:r>
          </w:p>
        </w:tc>
      </w:tr>
      <w:tr w:rsidR="00F4697D" w:rsidTr="00F4697D">
        <w:tc>
          <w:tcPr>
            <w:cnfStyle w:val="001000000000"/>
            <w:tcW w:w="663" w:type="pct"/>
          </w:tcPr>
          <w:p w:rsidR="00F4697D" w:rsidRDefault="00F4697D">
            <w:pPr>
              <w:rPr>
                <w:i/>
                <w:iCs/>
                <w:sz w:val="14"/>
              </w:rPr>
            </w:pPr>
            <w:r>
              <w:rPr>
                <w:i/>
                <w:iCs/>
                <w:sz w:val="14"/>
                <w:szCs w:val="14"/>
              </w:rPr>
              <w:t>Total de despesas controláveis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21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249" w:type="pct"/>
          </w:tcPr>
          <w:p w:rsidR="00F4697D" w:rsidRDefault="00F4697D" w:rsidP="007E0B89">
            <w:pPr>
              <w:cnfStyle w:val="000000000000"/>
            </w:pPr>
            <w:r>
              <w:t>0%</w:t>
            </w:r>
          </w:p>
        </w:tc>
      </w:tr>
      <w:tr w:rsidR="00F4697D" w:rsidTr="00F4697D">
        <w:trPr>
          <w:cnfStyle w:val="000000010000"/>
        </w:trPr>
        <w:tc>
          <w:tcPr>
            <w:cnfStyle w:val="001000000000"/>
            <w:tcW w:w="663" w:type="pct"/>
          </w:tcPr>
          <w:p w:rsidR="00F4697D" w:rsidRDefault="00F4697D">
            <w:pPr>
              <w:rPr>
                <w:sz w:val="14"/>
              </w:rPr>
            </w:pPr>
            <w:r>
              <w:rPr>
                <w:sz w:val="14"/>
                <w:szCs w:val="14"/>
              </w:rPr>
              <w:t>Despesas fixas: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R$ 0,00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R$ 0,00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R$ 0,00</w:t>
            </w:r>
          </w:p>
        </w:tc>
        <w:tc>
          <w:tcPr>
            <w:tcW w:w="321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R$ 0,00</w:t>
            </w:r>
          </w:p>
        </w:tc>
        <w:tc>
          <w:tcPr>
            <w:tcW w:w="249" w:type="pct"/>
          </w:tcPr>
          <w:p w:rsidR="00F4697D" w:rsidRDefault="00F4697D" w:rsidP="007E0B89">
            <w:pPr>
              <w:cnfStyle w:val="000000010000"/>
            </w:pPr>
            <w:r>
              <w:t>0%</w:t>
            </w:r>
          </w:p>
        </w:tc>
      </w:tr>
      <w:tr w:rsidR="00F4697D" w:rsidTr="00F4697D">
        <w:tc>
          <w:tcPr>
            <w:cnfStyle w:val="001000000000"/>
            <w:tcW w:w="663" w:type="pct"/>
          </w:tcPr>
          <w:p w:rsidR="00F4697D" w:rsidRDefault="00F4697D">
            <w:pPr>
              <w:ind w:left="216"/>
              <w:rPr>
                <w:sz w:val="14"/>
              </w:rPr>
            </w:pPr>
            <w:r>
              <w:rPr>
                <w:sz w:val="14"/>
                <w:szCs w:val="14"/>
              </w:rPr>
              <w:t>Aluguel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1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249" w:type="pct"/>
          </w:tcPr>
          <w:p w:rsidR="00F4697D" w:rsidRDefault="00F4697D" w:rsidP="007E0B89">
            <w:pPr>
              <w:cnfStyle w:val="000000000000"/>
            </w:pPr>
            <w:r>
              <w:t>0%</w:t>
            </w:r>
          </w:p>
        </w:tc>
      </w:tr>
      <w:tr w:rsidR="00F4697D" w:rsidTr="00F4697D">
        <w:trPr>
          <w:cnfStyle w:val="000000010000"/>
        </w:trPr>
        <w:tc>
          <w:tcPr>
            <w:cnfStyle w:val="001000000000"/>
            <w:tcW w:w="663" w:type="pct"/>
          </w:tcPr>
          <w:p w:rsidR="00F4697D" w:rsidRDefault="00F4697D">
            <w:pPr>
              <w:ind w:left="216"/>
              <w:rPr>
                <w:sz w:val="14"/>
              </w:rPr>
            </w:pPr>
            <w:r>
              <w:rPr>
                <w:sz w:val="14"/>
                <w:szCs w:val="14"/>
              </w:rPr>
              <w:t>Depreciação</w:t>
            </w:r>
          </w:p>
        </w:tc>
        <w:tc>
          <w:tcPr>
            <w:tcW w:w="324" w:type="pct"/>
          </w:tcPr>
          <w:p w:rsidR="00F4697D" w:rsidRDefault="00F4697D">
            <w:pPr>
              <w:cnfStyle w:val="00000001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>
            <w:pPr>
              <w:cnfStyle w:val="00000001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8478E9">
              <w:t>R$ 0,00</w:t>
            </w:r>
          </w:p>
        </w:tc>
        <w:tc>
          <w:tcPr>
            <w:tcW w:w="321" w:type="pct"/>
          </w:tcPr>
          <w:p w:rsidR="00F4697D" w:rsidRDefault="00F4697D">
            <w:pPr>
              <w:cnfStyle w:val="000000010000"/>
            </w:pPr>
            <w:r w:rsidRPr="008478E9">
              <w:t>R$ 0,00</w:t>
            </w:r>
          </w:p>
        </w:tc>
        <w:tc>
          <w:tcPr>
            <w:tcW w:w="249" w:type="pct"/>
          </w:tcPr>
          <w:p w:rsidR="00F4697D" w:rsidRDefault="00F4697D" w:rsidP="007E0B89">
            <w:pPr>
              <w:cnfStyle w:val="000000010000"/>
            </w:pPr>
            <w:r>
              <w:t>0%</w:t>
            </w:r>
          </w:p>
        </w:tc>
      </w:tr>
      <w:tr w:rsidR="00F4697D" w:rsidTr="00F4697D">
        <w:tc>
          <w:tcPr>
            <w:cnfStyle w:val="001000000000"/>
            <w:tcW w:w="663" w:type="pct"/>
          </w:tcPr>
          <w:p w:rsidR="00F4697D" w:rsidRDefault="00F4697D">
            <w:pPr>
              <w:ind w:left="216"/>
              <w:rPr>
                <w:sz w:val="14"/>
              </w:rPr>
            </w:pPr>
            <w:r>
              <w:rPr>
                <w:sz w:val="14"/>
                <w:szCs w:val="14"/>
              </w:rPr>
              <w:t>Seguro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1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249" w:type="pct"/>
          </w:tcPr>
          <w:p w:rsidR="00F4697D" w:rsidRDefault="00F4697D" w:rsidP="007E0B89">
            <w:pPr>
              <w:cnfStyle w:val="000000000000"/>
            </w:pPr>
            <w:r>
              <w:t>0%</w:t>
            </w:r>
          </w:p>
        </w:tc>
      </w:tr>
      <w:tr w:rsidR="00F4697D" w:rsidTr="00F4697D">
        <w:trPr>
          <w:cnfStyle w:val="000000010000"/>
        </w:trPr>
        <w:tc>
          <w:tcPr>
            <w:cnfStyle w:val="001000000000"/>
            <w:tcW w:w="663" w:type="pct"/>
          </w:tcPr>
          <w:p w:rsidR="00F4697D" w:rsidRDefault="00F4697D">
            <w:pPr>
              <w:ind w:left="216"/>
              <w:rPr>
                <w:sz w:val="14"/>
              </w:rPr>
            </w:pPr>
            <w:r>
              <w:rPr>
                <w:sz w:val="14"/>
                <w:szCs w:val="14"/>
              </w:rPr>
              <w:t>Alvarás/Licenças</w:t>
            </w:r>
          </w:p>
        </w:tc>
        <w:tc>
          <w:tcPr>
            <w:tcW w:w="324" w:type="pct"/>
          </w:tcPr>
          <w:p w:rsidR="00F4697D" w:rsidRDefault="00F4697D" w:rsidP="002B0571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R$49,90</w:t>
            </w:r>
          </w:p>
        </w:tc>
        <w:tc>
          <w:tcPr>
            <w:tcW w:w="324" w:type="pct"/>
          </w:tcPr>
          <w:p w:rsidR="00F4697D" w:rsidRDefault="00F4697D">
            <w:pPr>
              <w:cnfStyle w:val="000000010000"/>
            </w:pPr>
            <w:r w:rsidRPr="00A7116E">
              <w:rPr>
                <w:sz w:val="16"/>
                <w:szCs w:val="16"/>
              </w:rPr>
              <w:t>R$49,90</w:t>
            </w:r>
          </w:p>
        </w:tc>
        <w:tc>
          <w:tcPr>
            <w:tcW w:w="324" w:type="pct"/>
          </w:tcPr>
          <w:p w:rsidR="00F4697D" w:rsidRDefault="00F4697D">
            <w:pPr>
              <w:cnfStyle w:val="000000010000"/>
            </w:pPr>
            <w:r w:rsidRPr="00A7116E">
              <w:rPr>
                <w:sz w:val="16"/>
                <w:szCs w:val="16"/>
              </w:rPr>
              <w:t>R$49,90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A7116E">
              <w:rPr>
                <w:sz w:val="16"/>
                <w:szCs w:val="16"/>
              </w:rPr>
              <w:t>R$49,90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A7116E">
              <w:rPr>
                <w:sz w:val="16"/>
                <w:szCs w:val="16"/>
              </w:rPr>
              <w:t>R$49,90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A7116E">
              <w:rPr>
                <w:sz w:val="16"/>
                <w:szCs w:val="16"/>
              </w:rPr>
              <w:t>R$49,90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A7116E">
              <w:rPr>
                <w:sz w:val="16"/>
                <w:szCs w:val="16"/>
              </w:rPr>
              <w:t>R$49,90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A7116E">
              <w:rPr>
                <w:sz w:val="16"/>
                <w:szCs w:val="16"/>
              </w:rPr>
              <w:t>R$49,90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A7116E">
              <w:rPr>
                <w:sz w:val="16"/>
                <w:szCs w:val="16"/>
              </w:rPr>
              <w:t>R$49,90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A7116E">
              <w:rPr>
                <w:sz w:val="16"/>
                <w:szCs w:val="16"/>
              </w:rPr>
              <w:t>R$49,90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A7116E">
              <w:rPr>
                <w:sz w:val="16"/>
                <w:szCs w:val="16"/>
              </w:rPr>
              <w:t>R$49,90</w:t>
            </w:r>
          </w:p>
        </w:tc>
        <w:tc>
          <w:tcPr>
            <w:tcW w:w="310" w:type="pct"/>
          </w:tcPr>
          <w:p w:rsidR="00F4697D" w:rsidRDefault="00F4697D">
            <w:pPr>
              <w:cnfStyle w:val="000000010000"/>
            </w:pPr>
            <w:r w:rsidRPr="00A7116E">
              <w:rPr>
                <w:sz w:val="16"/>
                <w:szCs w:val="16"/>
              </w:rPr>
              <w:t>R$49,90</w:t>
            </w:r>
          </w:p>
        </w:tc>
        <w:tc>
          <w:tcPr>
            <w:tcW w:w="321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R$598,80</w:t>
            </w:r>
          </w:p>
        </w:tc>
        <w:tc>
          <w:tcPr>
            <w:tcW w:w="249" w:type="pct"/>
          </w:tcPr>
          <w:p w:rsidR="00F4697D" w:rsidRDefault="00F4697D" w:rsidP="00431F3A">
            <w:pPr>
              <w:tabs>
                <w:tab w:val="left" w:pos="313"/>
              </w:tabs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19,17%</w:t>
            </w:r>
          </w:p>
        </w:tc>
      </w:tr>
      <w:tr w:rsidR="00F4697D" w:rsidTr="00F4697D">
        <w:tc>
          <w:tcPr>
            <w:cnfStyle w:val="001000000000"/>
            <w:tcW w:w="663" w:type="pct"/>
          </w:tcPr>
          <w:p w:rsidR="00F4697D" w:rsidRDefault="00F4697D">
            <w:pPr>
              <w:ind w:left="216"/>
              <w:rPr>
                <w:sz w:val="14"/>
              </w:rPr>
            </w:pPr>
            <w:r>
              <w:rPr>
                <w:sz w:val="14"/>
                <w:szCs w:val="14"/>
              </w:rPr>
              <w:t>Pagamentos de empréstimos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321" w:type="pct"/>
          </w:tcPr>
          <w:p w:rsidR="00F4697D" w:rsidRDefault="00F4697D" w:rsidP="00906144">
            <w:pPr>
              <w:cnfStyle w:val="000000000000"/>
            </w:pPr>
            <w:r w:rsidRPr="008478E9">
              <w:t>R$ 0,00</w:t>
            </w:r>
          </w:p>
        </w:tc>
        <w:tc>
          <w:tcPr>
            <w:tcW w:w="249" w:type="pct"/>
          </w:tcPr>
          <w:p w:rsidR="00F4697D" w:rsidRDefault="00F4697D" w:rsidP="00906144">
            <w:pPr>
              <w:cnfStyle w:val="000000000000"/>
            </w:pPr>
            <w:r>
              <w:t>0%</w:t>
            </w:r>
          </w:p>
        </w:tc>
      </w:tr>
      <w:tr w:rsidR="00F4697D" w:rsidTr="00F4697D">
        <w:trPr>
          <w:cnfStyle w:val="000000010000"/>
        </w:trPr>
        <w:tc>
          <w:tcPr>
            <w:cnfStyle w:val="001000000000"/>
            <w:tcW w:w="663" w:type="pct"/>
          </w:tcPr>
          <w:p w:rsidR="00F4697D" w:rsidRDefault="00F4697D">
            <w:pPr>
              <w:ind w:left="216"/>
              <w:rPr>
                <w:sz w:val="14"/>
              </w:rPr>
            </w:pPr>
            <w:r>
              <w:rPr>
                <w:sz w:val="14"/>
                <w:szCs w:val="14"/>
              </w:rPr>
              <w:t>Variadas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24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10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321" w:type="pct"/>
          </w:tcPr>
          <w:p w:rsidR="00F4697D" w:rsidRDefault="00F4697D" w:rsidP="00906144">
            <w:pPr>
              <w:cnfStyle w:val="000000010000"/>
            </w:pPr>
            <w:r w:rsidRPr="008478E9">
              <w:t>R$ 0,00</w:t>
            </w:r>
          </w:p>
        </w:tc>
        <w:tc>
          <w:tcPr>
            <w:tcW w:w="249" w:type="pct"/>
          </w:tcPr>
          <w:p w:rsidR="00F4697D" w:rsidRDefault="00F4697D" w:rsidP="00906144">
            <w:pPr>
              <w:cnfStyle w:val="000000010000"/>
            </w:pPr>
            <w:r>
              <w:t>0%</w:t>
            </w:r>
          </w:p>
        </w:tc>
      </w:tr>
      <w:tr w:rsidR="00F4697D" w:rsidTr="00F4697D">
        <w:tc>
          <w:tcPr>
            <w:cnfStyle w:val="001000000000"/>
            <w:tcW w:w="663" w:type="pct"/>
          </w:tcPr>
          <w:p w:rsidR="00F4697D" w:rsidRDefault="00F4697D">
            <w:pPr>
              <w:rPr>
                <w:i/>
                <w:iCs/>
                <w:sz w:val="14"/>
              </w:rPr>
            </w:pPr>
            <w:r>
              <w:rPr>
                <w:i/>
                <w:iCs/>
                <w:sz w:val="14"/>
                <w:szCs w:val="14"/>
              </w:rPr>
              <w:t>Total de despesas fixas</w:t>
            </w:r>
          </w:p>
        </w:tc>
        <w:tc>
          <w:tcPr>
            <w:tcW w:w="324" w:type="pct"/>
          </w:tcPr>
          <w:p w:rsidR="00F4697D" w:rsidRDefault="00F4697D" w:rsidP="00DB12E3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321" w:type="pct"/>
          </w:tcPr>
          <w:p w:rsidR="00F4697D" w:rsidRDefault="00F4697D">
            <w:pPr>
              <w:jc w:val="right"/>
              <w:cnfStyle w:val="00000000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R$0,00</w:t>
            </w:r>
          </w:p>
        </w:tc>
        <w:tc>
          <w:tcPr>
            <w:tcW w:w="249" w:type="pct"/>
          </w:tcPr>
          <w:p w:rsidR="00F4697D" w:rsidRDefault="00F4697D" w:rsidP="007E0B89">
            <w:pPr>
              <w:cnfStyle w:val="000000000000"/>
            </w:pPr>
            <w:r>
              <w:t>0%</w:t>
            </w:r>
          </w:p>
        </w:tc>
      </w:tr>
      <w:tr w:rsidR="00F4697D" w:rsidTr="00F4697D">
        <w:trPr>
          <w:cnfStyle w:val="000000010000"/>
        </w:trPr>
        <w:tc>
          <w:tcPr>
            <w:cnfStyle w:val="001000000000"/>
            <w:tcW w:w="663" w:type="pct"/>
          </w:tcPr>
          <w:p w:rsidR="00F4697D" w:rsidRDefault="00F4697D">
            <w:pPr>
              <w:rPr>
                <w:i/>
                <w:iCs/>
                <w:sz w:val="14"/>
              </w:rPr>
            </w:pPr>
            <w:r>
              <w:rPr>
                <w:i/>
                <w:iCs/>
                <w:sz w:val="14"/>
                <w:szCs w:val="14"/>
              </w:rPr>
              <w:t>Total de despesas</w:t>
            </w:r>
          </w:p>
        </w:tc>
        <w:tc>
          <w:tcPr>
            <w:tcW w:w="324" w:type="pct"/>
          </w:tcPr>
          <w:p w:rsidR="00F4697D" w:rsidRDefault="00F4697D" w:rsidP="00F704F8">
            <w:pPr>
              <w:jc w:val="right"/>
              <w:cnfStyle w:val="00000001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R$49,90</w:t>
            </w:r>
          </w:p>
        </w:tc>
        <w:tc>
          <w:tcPr>
            <w:tcW w:w="324" w:type="pct"/>
          </w:tcPr>
          <w:p w:rsidR="00F4697D" w:rsidRDefault="00F4697D" w:rsidP="00F704F8">
            <w:pPr>
              <w:jc w:val="right"/>
              <w:cnfStyle w:val="00000001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R$49,90</w:t>
            </w:r>
          </w:p>
        </w:tc>
        <w:tc>
          <w:tcPr>
            <w:tcW w:w="324" w:type="pct"/>
          </w:tcPr>
          <w:p w:rsidR="00F4697D" w:rsidRDefault="00F4697D" w:rsidP="00F704F8">
            <w:pPr>
              <w:jc w:val="right"/>
              <w:cnfStyle w:val="00000001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R$49,90</w:t>
            </w:r>
          </w:p>
        </w:tc>
        <w:tc>
          <w:tcPr>
            <w:tcW w:w="310" w:type="pct"/>
          </w:tcPr>
          <w:p w:rsidR="00F4697D" w:rsidRDefault="00F4697D" w:rsidP="00D94FA5">
            <w:pPr>
              <w:jc w:val="right"/>
              <w:cnfStyle w:val="00000001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R$119,90</w:t>
            </w:r>
          </w:p>
        </w:tc>
        <w:tc>
          <w:tcPr>
            <w:tcW w:w="310" w:type="pct"/>
          </w:tcPr>
          <w:p w:rsidR="00F4697D" w:rsidRDefault="00F4697D" w:rsidP="00D94FA5">
            <w:pPr>
              <w:jc w:val="right"/>
              <w:cnfStyle w:val="00000001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R$119,90</w:t>
            </w:r>
          </w:p>
        </w:tc>
        <w:tc>
          <w:tcPr>
            <w:tcW w:w="310" w:type="pct"/>
          </w:tcPr>
          <w:p w:rsidR="00F4697D" w:rsidRDefault="00F4697D" w:rsidP="00D94FA5">
            <w:pPr>
              <w:jc w:val="right"/>
              <w:cnfStyle w:val="00000001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R$119,90</w:t>
            </w:r>
          </w:p>
        </w:tc>
        <w:tc>
          <w:tcPr>
            <w:tcW w:w="310" w:type="pct"/>
          </w:tcPr>
          <w:p w:rsidR="00F4697D" w:rsidRDefault="00F4697D" w:rsidP="00D94FA5">
            <w:pPr>
              <w:jc w:val="right"/>
              <w:cnfStyle w:val="00000001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R$119,90</w:t>
            </w:r>
          </w:p>
        </w:tc>
        <w:tc>
          <w:tcPr>
            <w:tcW w:w="310" w:type="pct"/>
          </w:tcPr>
          <w:p w:rsidR="00F4697D" w:rsidRDefault="00F4697D" w:rsidP="00D94FA5">
            <w:pPr>
              <w:jc w:val="right"/>
              <w:cnfStyle w:val="00000001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R$119,90</w:t>
            </w:r>
          </w:p>
        </w:tc>
        <w:tc>
          <w:tcPr>
            <w:tcW w:w="310" w:type="pct"/>
          </w:tcPr>
          <w:p w:rsidR="00F4697D" w:rsidRDefault="00F4697D" w:rsidP="00D94FA5">
            <w:pPr>
              <w:jc w:val="right"/>
              <w:cnfStyle w:val="00000001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R$119,90</w:t>
            </w:r>
          </w:p>
        </w:tc>
        <w:tc>
          <w:tcPr>
            <w:tcW w:w="310" w:type="pct"/>
          </w:tcPr>
          <w:p w:rsidR="00F4697D" w:rsidRDefault="00F4697D" w:rsidP="00D94FA5">
            <w:pPr>
              <w:jc w:val="right"/>
              <w:cnfStyle w:val="00000001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R$119,90</w:t>
            </w:r>
          </w:p>
        </w:tc>
        <w:tc>
          <w:tcPr>
            <w:tcW w:w="310" w:type="pct"/>
          </w:tcPr>
          <w:p w:rsidR="00F4697D" w:rsidRDefault="00F4697D" w:rsidP="00D94FA5">
            <w:pPr>
              <w:jc w:val="right"/>
              <w:cnfStyle w:val="00000001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R$119,90</w:t>
            </w:r>
          </w:p>
        </w:tc>
        <w:tc>
          <w:tcPr>
            <w:tcW w:w="310" w:type="pct"/>
          </w:tcPr>
          <w:p w:rsidR="00F4697D" w:rsidRDefault="00F4697D" w:rsidP="00F704F8">
            <w:pPr>
              <w:jc w:val="right"/>
              <w:cnfStyle w:val="00000001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R$199,90</w:t>
            </w:r>
          </w:p>
        </w:tc>
        <w:tc>
          <w:tcPr>
            <w:tcW w:w="321" w:type="pct"/>
          </w:tcPr>
          <w:p w:rsidR="00F4697D" w:rsidRDefault="00F4697D" w:rsidP="00D94FA5">
            <w:pPr>
              <w:jc w:val="right"/>
              <w:cnfStyle w:val="00000001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R$1307,57</w:t>
            </w:r>
          </w:p>
        </w:tc>
        <w:tc>
          <w:tcPr>
            <w:tcW w:w="249" w:type="pct"/>
          </w:tcPr>
          <w:p w:rsidR="00F4697D" w:rsidRDefault="00F4697D">
            <w:pPr>
              <w:jc w:val="right"/>
              <w:cnfStyle w:val="00000001000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43,05%</w:t>
            </w:r>
          </w:p>
        </w:tc>
      </w:tr>
      <w:tr w:rsidR="00F4697D" w:rsidTr="00F4697D">
        <w:tc>
          <w:tcPr>
            <w:cnfStyle w:val="001000000000"/>
            <w:tcW w:w="663" w:type="pct"/>
          </w:tcPr>
          <w:p w:rsidR="00F4697D" w:rsidRDefault="00F4697D">
            <w:pPr>
              <w:rPr>
                <w:sz w:val="14"/>
              </w:rPr>
            </w:pPr>
            <w:r>
              <w:rPr>
                <w:sz w:val="14"/>
                <w:szCs w:val="14"/>
              </w:rPr>
              <w:t>Lucro/Perda líquido antes dos impostos</w:t>
            </w:r>
          </w:p>
        </w:tc>
        <w:tc>
          <w:tcPr>
            <w:tcW w:w="324" w:type="pct"/>
          </w:tcPr>
          <w:p w:rsidR="00F4697D" w:rsidRPr="00404F42" w:rsidRDefault="00F4697D" w:rsidP="00155077">
            <w:pPr>
              <w:tabs>
                <w:tab w:val="decimal" w:pos="522"/>
              </w:tabs>
              <w:cnfStyle w:val="00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</w:t>
            </w:r>
            <w:r>
              <w:rPr>
                <w:iCs/>
                <w:sz w:val="18"/>
                <w:szCs w:val="18"/>
              </w:rPr>
              <w:t>5</w:t>
            </w:r>
            <w:r w:rsidRPr="00404F42">
              <w:rPr>
                <w:iCs/>
                <w:sz w:val="18"/>
                <w:szCs w:val="18"/>
              </w:rPr>
              <w:t>,54</w:t>
            </w:r>
          </w:p>
        </w:tc>
        <w:tc>
          <w:tcPr>
            <w:tcW w:w="324" w:type="pct"/>
          </w:tcPr>
          <w:p w:rsidR="00F4697D" w:rsidRPr="00404F42" w:rsidRDefault="00F4697D" w:rsidP="00155077">
            <w:pPr>
              <w:tabs>
                <w:tab w:val="decimal" w:pos="522"/>
              </w:tabs>
              <w:cnfStyle w:val="00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</w:t>
            </w:r>
            <w:r>
              <w:rPr>
                <w:iCs/>
                <w:sz w:val="18"/>
                <w:szCs w:val="18"/>
              </w:rPr>
              <w:t>5</w:t>
            </w:r>
            <w:r w:rsidRPr="00404F42">
              <w:rPr>
                <w:iCs/>
                <w:sz w:val="18"/>
                <w:szCs w:val="18"/>
              </w:rPr>
              <w:t>,54</w:t>
            </w:r>
          </w:p>
        </w:tc>
        <w:tc>
          <w:tcPr>
            <w:tcW w:w="324" w:type="pct"/>
          </w:tcPr>
          <w:p w:rsidR="00F4697D" w:rsidRPr="00404F42" w:rsidRDefault="00F4697D" w:rsidP="00155077">
            <w:pPr>
              <w:tabs>
                <w:tab w:val="decimal" w:pos="522"/>
              </w:tabs>
              <w:cnfStyle w:val="00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</w:t>
            </w:r>
            <w:r>
              <w:rPr>
                <w:iCs/>
                <w:sz w:val="18"/>
                <w:szCs w:val="18"/>
              </w:rPr>
              <w:t>5</w:t>
            </w:r>
            <w:r w:rsidRPr="00404F42">
              <w:rPr>
                <w:iCs/>
                <w:sz w:val="18"/>
                <w:szCs w:val="18"/>
              </w:rPr>
              <w:t>,54</w:t>
            </w:r>
          </w:p>
        </w:tc>
        <w:tc>
          <w:tcPr>
            <w:tcW w:w="310" w:type="pct"/>
          </w:tcPr>
          <w:p w:rsidR="00F4697D" w:rsidRPr="00404F42" w:rsidRDefault="00F4697D" w:rsidP="00D94FA5">
            <w:pPr>
              <w:tabs>
                <w:tab w:val="decimal" w:pos="522"/>
              </w:tabs>
              <w:cnfStyle w:val="00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R$1</w:t>
            </w:r>
            <w:r>
              <w:rPr>
                <w:iCs/>
                <w:sz w:val="18"/>
                <w:szCs w:val="18"/>
              </w:rPr>
              <w:t>77</w:t>
            </w:r>
            <w:r w:rsidRPr="00404F42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>10</w:t>
            </w:r>
          </w:p>
        </w:tc>
        <w:tc>
          <w:tcPr>
            <w:tcW w:w="310" w:type="pct"/>
          </w:tcPr>
          <w:p w:rsidR="00F4697D" w:rsidRPr="00404F42" w:rsidRDefault="00F4697D" w:rsidP="00D94FA5">
            <w:pPr>
              <w:tabs>
                <w:tab w:val="decimal" w:pos="522"/>
              </w:tabs>
              <w:cnfStyle w:val="00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R$1</w:t>
            </w:r>
            <w:r>
              <w:rPr>
                <w:iCs/>
                <w:sz w:val="18"/>
                <w:szCs w:val="18"/>
              </w:rPr>
              <w:t>77</w:t>
            </w:r>
            <w:r w:rsidRPr="00404F42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>10</w:t>
            </w:r>
          </w:p>
        </w:tc>
        <w:tc>
          <w:tcPr>
            <w:tcW w:w="310" w:type="pct"/>
          </w:tcPr>
          <w:p w:rsidR="00F4697D" w:rsidRPr="00404F42" w:rsidRDefault="00F4697D" w:rsidP="00D94FA5">
            <w:pPr>
              <w:tabs>
                <w:tab w:val="decimal" w:pos="522"/>
              </w:tabs>
              <w:cnfStyle w:val="00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R$1</w:t>
            </w:r>
            <w:r>
              <w:rPr>
                <w:iCs/>
                <w:sz w:val="18"/>
                <w:szCs w:val="18"/>
              </w:rPr>
              <w:t>77</w:t>
            </w:r>
            <w:r w:rsidRPr="00404F42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>10</w:t>
            </w:r>
          </w:p>
        </w:tc>
        <w:tc>
          <w:tcPr>
            <w:tcW w:w="310" w:type="pct"/>
          </w:tcPr>
          <w:p w:rsidR="00F4697D" w:rsidRPr="00404F42" w:rsidRDefault="00F4697D" w:rsidP="00D94FA5">
            <w:pPr>
              <w:tabs>
                <w:tab w:val="decimal" w:pos="522"/>
              </w:tabs>
              <w:cnfStyle w:val="00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R$1</w:t>
            </w:r>
            <w:r>
              <w:rPr>
                <w:iCs/>
                <w:sz w:val="18"/>
                <w:szCs w:val="18"/>
              </w:rPr>
              <w:t>77</w:t>
            </w:r>
            <w:r w:rsidRPr="00404F42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>10</w:t>
            </w:r>
          </w:p>
        </w:tc>
        <w:tc>
          <w:tcPr>
            <w:tcW w:w="310" w:type="pct"/>
          </w:tcPr>
          <w:p w:rsidR="00F4697D" w:rsidRPr="00404F42" w:rsidRDefault="00F4697D" w:rsidP="00D94FA5">
            <w:pPr>
              <w:tabs>
                <w:tab w:val="decimal" w:pos="522"/>
              </w:tabs>
              <w:cnfStyle w:val="00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R$1</w:t>
            </w:r>
            <w:r>
              <w:rPr>
                <w:iCs/>
                <w:sz w:val="18"/>
                <w:szCs w:val="18"/>
              </w:rPr>
              <w:t>77</w:t>
            </w:r>
            <w:r w:rsidRPr="00404F42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>10</w:t>
            </w:r>
          </w:p>
        </w:tc>
        <w:tc>
          <w:tcPr>
            <w:tcW w:w="310" w:type="pct"/>
          </w:tcPr>
          <w:p w:rsidR="00F4697D" w:rsidRPr="00404F42" w:rsidRDefault="00F4697D" w:rsidP="00D94FA5">
            <w:pPr>
              <w:tabs>
                <w:tab w:val="decimal" w:pos="522"/>
              </w:tabs>
              <w:cnfStyle w:val="00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R$1</w:t>
            </w:r>
            <w:r>
              <w:rPr>
                <w:iCs/>
                <w:sz w:val="18"/>
                <w:szCs w:val="18"/>
              </w:rPr>
              <w:t>77</w:t>
            </w:r>
            <w:r w:rsidRPr="00404F42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>10</w:t>
            </w:r>
          </w:p>
        </w:tc>
        <w:tc>
          <w:tcPr>
            <w:tcW w:w="310" w:type="pct"/>
          </w:tcPr>
          <w:p w:rsidR="00F4697D" w:rsidRPr="00404F42" w:rsidRDefault="00F4697D" w:rsidP="00D94FA5">
            <w:pPr>
              <w:tabs>
                <w:tab w:val="decimal" w:pos="522"/>
              </w:tabs>
              <w:cnfStyle w:val="00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R$1</w:t>
            </w:r>
            <w:r>
              <w:rPr>
                <w:iCs/>
                <w:sz w:val="18"/>
                <w:szCs w:val="18"/>
              </w:rPr>
              <w:t>77</w:t>
            </w:r>
            <w:r w:rsidRPr="00404F42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>10</w:t>
            </w:r>
          </w:p>
        </w:tc>
        <w:tc>
          <w:tcPr>
            <w:tcW w:w="310" w:type="pct"/>
          </w:tcPr>
          <w:p w:rsidR="00F4697D" w:rsidRPr="00404F42" w:rsidRDefault="00F4697D" w:rsidP="00D94FA5">
            <w:pPr>
              <w:tabs>
                <w:tab w:val="decimal" w:pos="522"/>
              </w:tabs>
              <w:cnfStyle w:val="00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R$1</w:t>
            </w:r>
            <w:r>
              <w:rPr>
                <w:iCs/>
                <w:sz w:val="18"/>
                <w:szCs w:val="18"/>
              </w:rPr>
              <w:t>77</w:t>
            </w:r>
            <w:r w:rsidRPr="00404F42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>10</w:t>
            </w:r>
          </w:p>
        </w:tc>
        <w:tc>
          <w:tcPr>
            <w:tcW w:w="310" w:type="pct"/>
          </w:tcPr>
          <w:p w:rsidR="00F4697D" w:rsidRPr="00404F42" w:rsidRDefault="00F4697D" w:rsidP="00F803E0">
            <w:pPr>
              <w:tabs>
                <w:tab w:val="decimal" w:pos="522"/>
              </w:tabs>
              <w:cnfStyle w:val="00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</w:t>
            </w:r>
            <w:r>
              <w:rPr>
                <w:iCs/>
                <w:sz w:val="18"/>
                <w:szCs w:val="18"/>
              </w:rPr>
              <w:t>295,10</w:t>
            </w:r>
          </w:p>
        </w:tc>
        <w:tc>
          <w:tcPr>
            <w:tcW w:w="321" w:type="pct"/>
          </w:tcPr>
          <w:p w:rsidR="00F4697D" w:rsidRDefault="00F4697D" w:rsidP="00F23379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R$1728,57</w:t>
            </w:r>
          </w:p>
        </w:tc>
        <w:tc>
          <w:tcPr>
            <w:tcW w:w="249" w:type="pct"/>
          </w:tcPr>
          <w:p w:rsidR="00F4697D" w:rsidRDefault="00F4697D">
            <w:pPr>
              <w:jc w:val="righ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56,90%</w:t>
            </w:r>
          </w:p>
        </w:tc>
      </w:tr>
      <w:tr w:rsidR="00F4697D" w:rsidTr="00F4697D">
        <w:trPr>
          <w:cnfStyle w:val="000000010000"/>
        </w:trPr>
        <w:tc>
          <w:tcPr>
            <w:cnfStyle w:val="001000000000"/>
            <w:tcW w:w="663" w:type="pct"/>
          </w:tcPr>
          <w:p w:rsidR="00F4697D" w:rsidRDefault="00F4697D">
            <w:pPr>
              <w:rPr>
                <w:sz w:val="14"/>
              </w:rPr>
            </w:pPr>
            <w:r>
              <w:rPr>
                <w:sz w:val="14"/>
                <w:szCs w:val="14"/>
              </w:rPr>
              <w:lastRenderedPageBreak/>
              <w:t>Impostos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R$5,00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R$5,00</w:t>
            </w:r>
          </w:p>
        </w:tc>
        <w:tc>
          <w:tcPr>
            <w:tcW w:w="324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R$5,00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R$5,00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R$5,00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R$5,00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R$5,00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R$5,00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R$5,00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R$5,00</w:t>
            </w:r>
          </w:p>
        </w:tc>
        <w:tc>
          <w:tcPr>
            <w:tcW w:w="310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R$5,00</w:t>
            </w:r>
          </w:p>
        </w:tc>
        <w:tc>
          <w:tcPr>
            <w:tcW w:w="310" w:type="pct"/>
          </w:tcPr>
          <w:p w:rsidR="00F4697D" w:rsidRPr="003F0A40" w:rsidRDefault="00F4697D">
            <w:pPr>
              <w:jc w:val="right"/>
              <w:cnfStyle w:val="00000001000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R$5,00</w:t>
            </w:r>
          </w:p>
        </w:tc>
        <w:tc>
          <w:tcPr>
            <w:tcW w:w="321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R$60,00</w:t>
            </w:r>
          </w:p>
        </w:tc>
        <w:tc>
          <w:tcPr>
            <w:tcW w:w="249" w:type="pct"/>
          </w:tcPr>
          <w:p w:rsidR="00F4697D" w:rsidRDefault="00F4697D">
            <w:pPr>
              <w:jc w:val="right"/>
              <w:cnfStyle w:val="00000001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1,97%</w:t>
            </w:r>
          </w:p>
        </w:tc>
      </w:tr>
      <w:tr w:rsidR="00F4697D" w:rsidTr="00F4697D">
        <w:trPr>
          <w:cnfStyle w:val="010000000000"/>
        </w:trPr>
        <w:tc>
          <w:tcPr>
            <w:cnfStyle w:val="001000000000"/>
            <w:tcW w:w="663" w:type="pct"/>
          </w:tcPr>
          <w:p w:rsidR="00F4697D" w:rsidRDefault="00F4697D">
            <w:pPr>
              <w:rPr>
                <w:sz w:val="14"/>
              </w:rPr>
            </w:pPr>
            <w:r>
              <w:rPr>
                <w:sz w:val="14"/>
                <w:szCs w:val="14"/>
              </w:rPr>
              <w:t xml:space="preserve">Lucro/Perda líquido </w:t>
            </w:r>
            <w:r>
              <w:rPr>
                <w:sz w:val="14"/>
                <w:szCs w:val="14"/>
              </w:rPr>
              <w:br/>
              <w:t>depois dos impostos</w:t>
            </w:r>
          </w:p>
        </w:tc>
        <w:tc>
          <w:tcPr>
            <w:tcW w:w="324" w:type="pct"/>
          </w:tcPr>
          <w:p w:rsidR="00F4697D" w:rsidRPr="00404F42" w:rsidRDefault="00F4697D" w:rsidP="007E0B89">
            <w:pPr>
              <w:tabs>
                <w:tab w:val="decimal" w:pos="522"/>
              </w:tabs>
              <w:cnfStyle w:val="01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R$0,54</w:t>
            </w:r>
          </w:p>
        </w:tc>
        <w:tc>
          <w:tcPr>
            <w:tcW w:w="324" w:type="pct"/>
          </w:tcPr>
          <w:p w:rsidR="00F4697D" w:rsidRPr="00404F42" w:rsidRDefault="00F4697D" w:rsidP="001A66ED">
            <w:pPr>
              <w:tabs>
                <w:tab w:val="decimal" w:pos="522"/>
              </w:tabs>
              <w:cnfStyle w:val="01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</w:t>
            </w:r>
            <w:r>
              <w:rPr>
                <w:iCs/>
                <w:sz w:val="18"/>
                <w:szCs w:val="18"/>
              </w:rPr>
              <w:t>0</w:t>
            </w:r>
            <w:r w:rsidRPr="00404F42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>54</w:t>
            </w:r>
          </w:p>
        </w:tc>
        <w:tc>
          <w:tcPr>
            <w:tcW w:w="324" w:type="pct"/>
          </w:tcPr>
          <w:p w:rsidR="00F4697D" w:rsidRPr="00404F42" w:rsidRDefault="00F4697D" w:rsidP="001A66ED">
            <w:pPr>
              <w:tabs>
                <w:tab w:val="decimal" w:pos="522"/>
              </w:tabs>
              <w:cnfStyle w:val="01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</w:t>
            </w:r>
            <w:r>
              <w:rPr>
                <w:iCs/>
                <w:sz w:val="18"/>
                <w:szCs w:val="18"/>
              </w:rPr>
              <w:t>0</w:t>
            </w:r>
            <w:r w:rsidRPr="00404F42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>54</w:t>
            </w:r>
          </w:p>
        </w:tc>
        <w:tc>
          <w:tcPr>
            <w:tcW w:w="310" w:type="pct"/>
          </w:tcPr>
          <w:p w:rsidR="00F4697D" w:rsidRPr="00404F42" w:rsidRDefault="00F4697D" w:rsidP="001A66ED">
            <w:pPr>
              <w:tabs>
                <w:tab w:val="decimal" w:pos="522"/>
              </w:tabs>
              <w:cnfStyle w:val="01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</w:t>
            </w:r>
            <w:r>
              <w:rPr>
                <w:iCs/>
                <w:sz w:val="18"/>
                <w:szCs w:val="18"/>
              </w:rPr>
              <w:t xml:space="preserve"> 172,10</w:t>
            </w:r>
          </w:p>
        </w:tc>
        <w:tc>
          <w:tcPr>
            <w:tcW w:w="310" w:type="pct"/>
          </w:tcPr>
          <w:p w:rsidR="00F4697D" w:rsidRPr="00404F42" w:rsidRDefault="00F4697D" w:rsidP="00FE43BD">
            <w:pPr>
              <w:tabs>
                <w:tab w:val="decimal" w:pos="522"/>
              </w:tabs>
              <w:cnfStyle w:val="01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</w:t>
            </w:r>
            <w:r>
              <w:rPr>
                <w:iCs/>
                <w:sz w:val="18"/>
                <w:szCs w:val="18"/>
              </w:rPr>
              <w:t xml:space="preserve"> 172,10</w:t>
            </w:r>
          </w:p>
        </w:tc>
        <w:tc>
          <w:tcPr>
            <w:tcW w:w="310" w:type="pct"/>
          </w:tcPr>
          <w:p w:rsidR="00F4697D" w:rsidRPr="00404F42" w:rsidRDefault="00F4697D" w:rsidP="00FE43BD">
            <w:pPr>
              <w:tabs>
                <w:tab w:val="decimal" w:pos="522"/>
              </w:tabs>
              <w:cnfStyle w:val="01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</w:t>
            </w:r>
            <w:r>
              <w:rPr>
                <w:iCs/>
                <w:sz w:val="18"/>
                <w:szCs w:val="18"/>
              </w:rPr>
              <w:t xml:space="preserve"> 172,10</w:t>
            </w:r>
          </w:p>
        </w:tc>
        <w:tc>
          <w:tcPr>
            <w:tcW w:w="310" w:type="pct"/>
          </w:tcPr>
          <w:p w:rsidR="00F4697D" w:rsidRPr="00404F42" w:rsidRDefault="00F4697D" w:rsidP="00FE43BD">
            <w:pPr>
              <w:tabs>
                <w:tab w:val="decimal" w:pos="522"/>
              </w:tabs>
              <w:cnfStyle w:val="01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</w:t>
            </w:r>
            <w:r>
              <w:rPr>
                <w:iCs/>
                <w:sz w:val="18"/>
                <w:szCs w:val="18"/>
              </w:rPr>
              <w:t xml:space="preserve"> 172,10</w:t>
            </w:r>
          </w:p>
        </w:tc>
        <w:tc>
          <w:tcPr>
            <w:tcW w:w="310" w:type="pct"/>
          </w:tcPr>
          <w:p w:rsidR="00F4697D" w:rsidRPr="00404F42" w:rsidRDefault="00F4697D" w:rsidP="00FE43BD">
            <w:pPr>
              <w:tabs>
                <w:tab w:val="decimal" w:pos="522"/>
              </w:tabs>
              <w:cnfStyle w:val="01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</w:t>
            </w:r>
            <w:r>
              <w:rPr>
                <w:iCs/>
                <w:sz w:val="18"/>
                <w:szCs w:val="18"/>
              </w:rPr>
              <w:t xml:space="preserve"> 172,10</w:t>
            </w:r>
          </w:p>
        </w:tc>
        <w:tc>
          <w:tcPr>
            <w:tcW w:w="310" w:type="pct"/>
          </w:tcPr>
          <w:p w:rsidR="00F4697D" w:rsidRPr="00404F42" w:rsidRDefault="00F4697D" w:rsidP="00FE43BD">
            <w:pPr>
              <w:tabs>
                <w:tab w:val="decimal" w:pos="522"/>
              </w:tabs>
              <w:cnfStyle w:val="01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</w:t>
            </w:r>
            <w:r>
              <w:rPr>
                <w:iCs/>
                <w:sz w:val="18"/>
                <w:szCs w:val="18"/>
              </w:rPr>
              <w:t xml:space="preserve"> 172,10</w:t>
            </w:r>
          </w:p>
        </w:tc>
        <w:tc>
          <w:tcPr>
            <w:tcW w:w="310" w:type="pct"/>
          </w:tcPr>
          <w:p w:rsidR="00F4697D" w:rsidRPr="00404F42" w:rsidRDefault="00F4697D" w:rsidP="00FE43BD">
            <w:pPr>
              <w:tabs>
                <w:tab w:val="decimal" w:pos="522"/>
              </w:tabs>
              <w:cnfStyle w:val="01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</w:t>
            </w:r>
            <w:r>
              <w:rPr>
                <w:iCs/>
                <w:sz w:val="18"/>
                <w:szCs w:val="18"/>
              </w:rPr>
              <w:t xml:space="preserve"> 172,10</w:t>
            </w:r>
          </w:p>
        </w:tc>
        <w:tc>
          <w:tcPr>
            <w:tcW w:w="310" w:type="pct"/>
          </w:tcPr>
          <w:p w:rsidR="00F4697D" w:rsidRPr="00404F42" w:rsidRDefault="00F4697D" w:rsidP="00FE43BD">
            <w:pPr>
              <w:tabs>
                <w:tab w:val="decimal" w:pos="522"/>
              </w:tabs>
              <w:cnfStyle w:val="01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</w:t>
            </w:r>
            <w:r>
              <w:rPr>
                <w:iCs/>
                <w:sz w:val="18"/>
                <w:szCs w:val="18"/>
              </w:rPr>
              <w:t xml:space="preserve"> 172,10</w:t>
            </w:r>
          </w:p>
        </w:tc>
        <w:tc>
          <w:tcPr>
            <w:tcW w:w="310" w:type="pct"/>
          </w:tcPr>
          <w:p w:rsidR="00F4697D" w:rsidRPr="00404F42" w:rsidRDefault="00F4697D" w:rsidP="003D21FF">
            <w:pPr>
              <w:tabs>
                <w:tab w:val="decimal" w:pos="522"/>
              </w:tabs>
              <w:cnfStyle w:val="010000000000"/>
              <w:rPr>
                <w:iCs/>
                <w:sz w:val="18"/>
                <w:szCs w:val="18"/>
              </w:rPr>
            </w:pPr>
            <w:r w:rsidRPr="00404F42">
              <w:rPr>
                <w:iCs/>
                <w:sz w:val="18"/>
                <w:szCs w:val="18"/>
              </w:rPr>
              <w:t>R$</w:t>
            </w:r>
            <w:r>
              <w:rPr>
                <w:iCs/>
                <w:sz w:val="18"/>
                <w:szCs w:val="18"/>
              </w:rPr>
              <w:t xml:space="preserve"> 290</w:t>
            </w:r>
            <w:r w:rsidRPr="00404F42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>10</w:t>
            </w:r>
          </w:p>
        </w:tc>
        <w:tc>
          <w:tcPr>
            <w:tcW w:w="321" w:type="pct"/>
          </w:tcPr>
          <w:p w:rsidR="00F4697D" w:rsidRDefault="00F4697D" w:rsidP="0097437D">
            <w:pPr>
              <w:jc w:val="right"/>
              <w:cnfStyle w:val="010000000000"/>
              <w:rPr>
                <w:szCs w:val="16"/>
              </w:rPr>
            </w:pPr>
            <w:r>
              <w:rPr>
                <w:szCs w:val="16"/>
              </w:rPr>
              <w:t>R$1668,57</w:t>
            </w:r>
          </w:p>
        </w:tc>
        <w:tc>
          <w:tcPr>
            <w:tcW w:w="249" w:type="pct"/>
          </w:tcPr>
          <w:p w:rsidR="00F4697D" w:rsidRDefault="00F4697D">
            <w:pPr>
              <w:jc w:val="right"/>
              <w:cnfStyle w:val="010000000000"/>
              <w:rPr>
                <w:szCs w:val="16"/>
              </w:rPr>
            </w:pPr>
            <w:r>
              <w:rPr>
                <w:szCs w:val="16"/>
              </w:rPr>
              <w:t>54,93%</w:t>
            </w:r>
          </w:p>
        </w:tc>
      </w:tr>
    </w:tbl>
    <w:p w:rsidR="00DA19B6" w:rsidRDefault="00DA19B6">
      <w:pPr>
        <w:sectPr w:rsidR="00DA19B6" w:rsidSect="00894B11">
          <w:pgSz w:w="16839" w:h="11907" w:orient="landscape" w:code="9"/>
          <w:pgMar w:top="1080" w:right="1080" w:bottom="1080" w:left="1080" w:header="720" w:footer="720" w:gutter="0"/>
          <w:cols w:space="720"/>
          <w:docGrid w:linePitch="360"/>
        </w:sectPr>
      </w:pPr>
    </w:p>
    <w:p w:rsidR="00DA19B6" w:rsidRDefault="0001427C">
      <w:pPr>
        <w:pStyle w:val="cabealho2"/>
      </w:pPr>
      <w:bookmarkStart w:id="21" w:name="_Toc343868323"/>
      <w:r>
        <w:lastRenderedPageBreak/>
        <w:t>Previsão de vendas</w:t>
      </w:r>
      <w:bookmarkEnd w:id="21"/>
    </w:p>
    <w:p w:rsidR="00DA19B6" w:rsidRDefault="00647DD1">
      <w:r>
        <w:t>Pretende-se manter primeiramente um valor módico apenas para sustento da empresa pelos três primeiros meses enquanto é feita a promoção da solução por meio das redes sociais. Após este per</w:t>
      </w:r>
      <w:r w:rsidR="00492E34">
        <w:t>íodo</w:t>
      </w:r>
      <w:r w:rsidR="0027517C">
        <w:t xml:space="preserve"> pretende-se iniciar os investimentos em publicidade também nas redes sociais e num terceiro momento investir em outras formas de marketing.</w:t>
      </w:r>
    </w:p>
    <w:p w:rsidR="005C45DD" w:rsidRDefault="005C45DD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C45DD" w:rsidRDefault="005C45DD"/>
    <w:p w:rsidR="00DA19B6" w:rsidRDefault="0001427C">
      <w:pPr>
        <w:pStyle w:val="cabealho2"/>
      </w:pPr>
      <w:bookmarkStart w:id="22" w:name="_Toc343868324"/>
      <w:r>
        <w:t>Marcos</w:t>
      </w:r>
      <w:bookmarkEnd w:id="22"/>
    </w:p>
    <w:p w:rsidR="00DA19B6" w:rsidRDefault="00480386">
      <w:r>
        <w:t xml:space="preserve">Pretende-se ao final de 18 meses investir em marketing de maneira mais agressiva, usando parcerias e o próprio Google </w:t>
      </w:r>
      <w:proofErr w:type="spellStart"/>
      <w:proofErr w:type="gramStart"/>
      <w:r>
        <w:t>AdMob</w:t>
      </w:r>
      <w:proofErr w:type="spellEnd"/>
      <w:proofErr w:type="gramEnd"/>
      <w:r>
        <w:t xml:space="preserve"> para tal, mirando propagandas </w:t>
      </w:r>
      <w:r w:rsidR="00DB00A7">
        <w:t>em aplicativos de nicho de fotografia, expandindo também a publicidade nas redes sociais.</w:t>
      </w:r>
    </w:p>
    <w:p w:rsidR="00DA19B6" w:rsidRDefault="0001427C">
      <w:pPr>
        <w:pStyle w:val="cabealho2"/>
      </w:pPr>
      <w:bookmarkStart w:id="23" w:name="_Toc343868325"/>
      <w:r>
        <w:t>Análise do ponto de equilíbrio</w:t>
      </w:r>
      <w:bookmarkEnd w:id="23"/>
    </w:p>
    <w:p w:rsidR="00DA19B6" w:rsidRPr="00A967A8" w:rsidRDefault="004A1630">
      <w:r>
        <w:t xml:space="preserve"> Espera-se alcançar o ponto de equilíbrio</w:t>
      </w:r>
      <w:r w:rsidR="00A91C88">
        <w:t xml:space="preserve"> (com lucro de aproximadamente R$490,00)</w:t>
      </w:r>
      <w:r>
        <w:t xml:space="preserve"> dentro de aproximadamente </w:t>
      </w:r>
      <w:proofErr w:type="gramStart"/>
      <w:r>
        <w:t>6</w:t>
      </w:r>
      <w:proofErr w:type="gramEnd"/>
      <w:r>
        <w:t xml:space="preserve"> meses após o início das operações</w:t>
      </w:r>
      <w:r w:rsidR="00816723">
        <w:t>. Por ser uma microempresa totalmente online os gastos de manutenção são mínimos</w:t>
      </w:r>
      <w:r w:rsidR="00341C18">
        <w:t>, ou seja, a empresa não possui gastos fixos senão a manutenção da legalidade da mesma; Também pela natureza do negócio, o lucro tende a se manter tímido no primeiro ano de operação</w:t>
      </w:r>
      <w:r w:rsidR="002A2856">
        <w:t>, sendo necessário mais trabalho “braçal” no marketing direto</w:t>
      </w:r>
      <w:proofErr w:type="gramStart"/>
      <w:r w:rsidR="008D74ED">
        <w:t xml:space="preserve"> mas</w:t>
      </w:r>
      <w:proofErr w:type="gramEnd"/>
      <w:r w:rsidR="000144D4">
        <w:t xml:space="preserve"> é notório que se esse tempo for investido de maneira correta</w:t>
      </w:r>
      <w:r w:rsidR="00576FF6">
        <w:t>,</w:t>
      </w:r>
      <w:r w:rsidR="000144D4">
        <w:t xml:space="preserve"> a solução pode tornar-se sustentável e rentável.</w:t>
      </w:r>
    </w:p>
    <w:sectPr w:rsidR="00DA19B6" w:rsidRPr="00A967A8" w:rsidSect="007C7D98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98C" w:rsidRDefault="0025598C">
      <w:pPr>
        <w:spacing w:after="0" w:line="240" w:lineRule="auto"/>
      </w:pPr>
      <w:r>
        <w:separator/>
      </w:r>
    </w:p>
  </w:endnote>
  <w:endnote w:type="continuationSeparator" w:id="0">
    <w:p w:rsidR="0025598C" w:rsidRDefault="00255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1A7" w:rsidRDefault="008B21A7">
    <w:pPr>
      <w:pStyle w:val="Rodap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1A7" w:rsidRDefault="008B21A7">
    <w:pPr>
      <w:pStyle w:val="Rodap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1A7" w:rsidRDefault="008B21A7">
    <w:pPr>
      <w:pStyle w:val="Rodap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B89" w:rsidRDefault="00473175">
    <w:pPr>
      <w:pStyle w:val="rodap"/>
    </w:pPr>
    <w:sdt>
      <w:sdtPr>
        <w:alias w:val="Título"/>
        <w:tag w:val=""/>
        <w:id w:val="280004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52BCA">
          <w:t>Gallery Search</w:t>
        </w:r>
      </w:sdtContent>
    </w:sdt>
    <w:r w:rsidR="007E0B89">
      <w:t xml:space="preserve"> - </w:t>
    </w:r>
    <w:sdt>
      <w:sdtPr>
        <w:alias w:val="Data"/>
        <w:tag w:val=""/>
        <w:id w:val="-1976370188"/>
        <w:dataBinding w:prefixMappings="xmlns:ns0='http://schemas.microsoft.com/office/2006/coverPageProps' " w:xpath="/ns0:CoverPageProperties[1]/ns0:PublishDate[1]" w:storeItemID="{55AF091B-3C7A-41E3-B477-F2FDAA23CFDA}"/>
        <w:date w:fullDate="2019-11-05T00:00:00Z">
          <w:dateFormat w:val="MMMM' de 'yyyy"/>
          <w:lid w:val="pt-BR"/>
          <w:storeMappedDataAs w:val="dateTime"/>
          <w:calendar w:val="gregorian"/>
        </w:date>
      </w:sdtPr>
      <w:sdtContent>
        <w:r w:rsidR="007E0B89">
          <w:t>novembro de 2019</w:t>
        </w:r>
      </w:sdtContent>
    </w:sdt>
    <w:r w:rsidR="007E0B89">
      <w:ptab w:relativeTo="margin" w:alignment="right" w:leader="none"/>
    </w:r>
    <w:fldSimple w:instr="PAGE   \* MERGEFORMAT">
      <w:r w:rsidR="0074155C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98C" w:rsidRDefault="0025598C">
      <w:pPr>
        <w:spacing w:after="0" w:line="240" w:lineRule="auto"/>
      </w:pPr>
      <w:r>
        <w:separator/>
      </w:r>
    </w:p>
  </w:footnote>
  <w:footnote w:type="continuationSeparator" w:id="0">
    <w:p w:rsidR="0025598C" w:rsidRDefault="00255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1A7" w:rsidRDefault="008B21A7">
    <w:pPr>
      <w:pStyle w:val="Cabealho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1A7" w:rsidRDefault="008B21A7">
    <w:pPr>
      <w:pStyle w:val="Cabealho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1A7" w:rsidRDefault="008B21A7">
    <w:pPr>
      <w:pStyle w:val="Cabealho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F4A15"/>
    <w:rsid w:val="0000136E"/>
    <w:rsid w:val="0000353E"/>
    <w:rsid w:val="0001427C"/>
    <w:rsid w:val="000144D4"/>
    <w:rsid w:val="000210DC"/>
    <w:rsid w:val="000213AF"/>
    <w:rsid w:val="00022106"/>
    <w:rsid w:val="00027C0E"/>
    <w:rsid w:val="0003488B"/>
    <w:rsid w:val="0005059A"/>
    <w:rsid w:val="000573AE"/>
    <w:rsid w:val="00062857"/>
    <w:rsid w:val="00070037"/>
    <w:rsid w:val="0007707D"/>
    <w:rsid w:val="000941AE"/>
    <w:rsid w:val="000972DF"/>
    <w:rsid w:val="000A590F"/>
    <w:rsid w:val="000A7E0A"/>
    <w:rsid w:val="000B00ED"/>
    <w:rsid w:val="000B0F9C"/>
    <w:rsid w:val="000C1C7F"/>
    <w:rsid w:val="000C3257"/>
    <w:rsid w:val="000C4200"/>
    <w:rsid w:val="000C4E53"/>
    <w:rsid w:val="000D6606"/>
    <w:rsid w:val="000E6E1E"/>
    <w:rsid w:val="00111F11"/>
    <w:rsid w:val="001238DE"/>
    <w:rsid w:val="00130650"/>
    <w:rsid w:val="00155077"/>
    <w:rsid w:val="00174796"/>
    <w:rsid w:val="001823F5"/>
    <w:rsid w:val="00182763"/>
    <w:rsid w:val="001859EE"/>
    <w:rsid w:val="00186D72"/>
    <w:rsid w:val="001A66ED"/>
    <w:rsid w:val="001B65AC"/>
    <w:rsid w:val="001B69DE"/>
    <w:rsid w:val="001B7B10"/>
    <w:rsid w:val="001D36F5"/>
    <w:rsid w:val="001E30E7"/>
    <w:rsid w:val="001E6615"/>
    <w:rsid w:val="001F1B84"/>
    <w:rsid w:val="001F752C"/>
    <w:rsid w:val="00203440"/>
    <w:rsid w:val="00211402"/>
    <w:rsid w:val="00211DCC"/>
    <w:rsid w:val="002130C1"/>
    <w:rsid w:val="00227625"/>
    <w:rsid w:val="002458CE"/>
    <w:rsid w:val="0025360B"/>
    <w:rsid w:val="00254B3D"/>
    <w:rsid w:val="0025598C"/>
    <w:rsid w:val="002608C8"/>
    <w:rsid w:val="002709E5"/>
    <w:rsid w:val="0027120C"/>
    <w:rsid w:val="0027268E"/>
    <w:rsid w:val="00274280"/>
    <w:rsid w:val="0027517C"/>
    <w:rsid w:val="00276A37"/>
    <w:rsid w:val="00292EF8"/>
    <w:rsid w:val="002973E2"/>
    <w:rsid w:val="002A0ECC"/>
    <w:rsid w:val="002A1DF6"/>
    <w:rsid w:val="002A2856"/>
    <w:rsid w:val="002B0571"/>
    <w:rsid w:val="002C440D"/>
    <w:rsid w:val="002C4D09"/>
    <w:rsid w:val="002C5AEB"/>
    <w:rsid w:val="002D2935"/>
    <w:rsid w:val="002D566B"/>
    <w:rsid w:val="002E3E3C"/>
    <w:rsid w:val="002F7CD5"/>
    <w:rsid w:val="003021F0"/>
    <w:rsid w:val="00310FE2"/>
    <w:rsid w:val="003137AE"/>
    <w:rsid w:val="0032773C"/>
    <w:rsid w:val="00327E20"/>
    <w:rsid w:val="003314BD"/>
    <w:rsid w:val="003365CF"/>
    <w:rsid w:val="00341C18"/>
    <w:rsid w:val="00347CE6"/>
    <w:rsid w:val="003561A7"/>
    <w:rsid w:val="00362822"/>
    <w:rsid w:val="00367C8C"/>
    <w:rsid w:val="00374072"/>
    <w:rsid w:val="00375EA9"/>
    <w:rsid w:val="0038275F"/>
    <w:rsid w:val="003834F4"/>
    <w:rsid w:val="0038524D"/>
    <w:rsid w:val="003B6A03"/>
    <w:rsid w:val="003D21FF"/>
    <w:rsid w:val="003D4AF7"/>
    <w:rsid w:val="003F0A40"/>
    <w:rsid w:val="003F2AB4"/>
    <w:rsid w:val="00404F42"/>
    <w:rsid w:val="00427EBB"/>
    <w:rsid w:val="00431F3A"/>
    <w:rsid w:val="0045607F"/>
    <w:rsid w:val="00464A23"/>
    <w:rsid w:val="00465A19"/>
    <w:rsid w:val="00466873"/>
    <w:rsid w:val="00473175"/>
    <w:rsid w:val="004743D1"/>
    <w:rsid w:val="0047683E"/>
    <w:rsid w:val="00480386"/>
    <w:rsid w:val="004843EC"/>
    <w:rsid w:val="00492E34"/>
    <w:rsid w:val="00495004"/>
    <w:rsid w:val="004A1630"/>
    <w:rsid w:val="004A377E"/>
    <w:rsid w:val="004B274B"/>
    <w:rsid w:val="004B3702"/>
    <w:rsid w:val="004B7209"/>
    <w:rsid w:val="004C1E0E"/>
    <w:rsid w:val="004C4F16"/>
    <w:rsid w:val="004D0363"/>
    <w:rsid w:val="004D3990"/>
    <w:rsid w:val="004D568E"/>
    <w:rsid w:val="004F448C"/>
    <w:rsid w:val="004F76F4"/>
    <w:rsid w:val="005141ED"/>
    <w:rsid w:val="00515FA0"/>
    <w:rsid w:val="00524A58"/>
    <w:rsid w:val="00540B09"/>
    <w:rsid w:val="00556D3C"/>
    <w:rsid w:val="005638DE"/>
    <w:rsid w:val="00576FF6"/>
    <w:rsid w:val="005815B6"/>
    <w:rsid w:val="00585F9D"/>
    <w:rsid w:val="00595EB1"/>
    <w:rsid w:val="005B0578"/>
    <w:rsid w:val="005C45DD"/>
    <w:rsid w:val="005E04E2"/>
    <w:rsid w:val="005E2B7F"/>
    <w:rsid w:val="005F165B"/>
    <w:rsid w:val="005F52CF"/>
    <w:rsid w:val="00603A83"/>
    <w:rsid w:val="00611EFF"/>
    <w:rsid w:val="00614A52"/>
    <w:rsid w:val="0064274A"/>
    <w:rsid w:val="00647DD1"/>
    <w:rsid w:val="00657A13"/>
    <w:rsid w:val="0066164B"/>
    <w:rsid w:val="00674BE9"/>
    <w:rsid w:val="00685314"/>
    <w:rsid w:val="006935E5"/>
    <w:rsid w:val="006B36E6"/>
    <w:rsid w:val="006C780B"/>
    <w:rsid w:val="006E2904"/>
    <w:rsid w:val="006E47AE"/>
    <w:rsid w:val="006E74A0"/>
    <w:rsid w:val="006F3AFC"/>
    <w:rsid w:val="00700D38"/>
    <w:rsid w:val="007014B5"/>
    <w:rsid w:val="00711BC2"/>
    <w:rsid w:val="00736D16"/>
    <w:rsid w:val="0074155C"/>
    <w:rsid w:val="00742F55"/>
    <w:rsid w:val="007768CF"/>
    <w:rsid w:val="00777FEA"/>
    <w:rsid w:val="007810E9"/>
    <w:rsid w:val="007818D4"/>
    <w:rsid w:val="00782C06"/>
    <w:rsid w:val="00783D28"/>
    <w:rsid w:val="00785DF9"/>
    <w:rsid w:val="0079204D"/>
    <w:rsid w:val="00792337"/>
    <w:rsid w:val="007932AF"/>
    <w:rsid w:val="007A5AF3"/>
    <w:rsid w:val="007B3643"/>
    <w:rsid w:val="007B3BE5"/>
    <w:rsid w:val="007C7D98"/>
    <w:rsid w:val="007E0B89"/>
    <w:rsid w:val="007F3CBC"/>
    <w:rsid w:val="007F6598"/>
    <w:rsid w:val="00800CB3"/>
    <w:rsid w:val="00802CA2"/>
    <w:rsid w:val="00814256"/>
    <w:rsid w:val="00816723"/>
    <w:rsid w:val="00822B78"/>
    <w:rsid w:val="00833E12"/>
    <w:rsid w:val="00850A11"/>
    <w:rsid w:val="008546AC"/>
    <w:rsid w:val="008576C7"/>
    <w:rsid w:val="0088337D"/>
    <w:rsid w:val="00894B11"/>
    <w:rsid w:val="008A0915"/>
    <w:rsid w:val="008A51A6"/>
    <w:rsid w:val="008B21A7"/>
    <w:rsid w:val="008B4CCA"/>
    <w:rsid w:val="008B6CEB"/>
    <w:rsid w:val="008C5DA5"/>
    <w:rsid w:val="008D249E"/>
    <w:rsid w:val="008D26F4"/>
    <w:rsid w:val="008D74ED"/>
    <w:rsid w:val="008F2048"/>
    <w:rsid w:val="008F6EC5"/>
    <w:rsid w:val="008F7BFD"/>
    <w:rsid w:val="00900AFF"/>
    <w:rsid w:val="00903D85"/>
    <w:rsid w:val="00905862"/>
    <w:rsid w:val="00906144"/>
    <w:rsid w:val="00906225"/>
    <w:rsid w:val="00913302"/>
    <w:rsid w:val="009137D1"/>
    <w:rsid w:val="00916B38"/>
    <w:rsid w:val="009253A5"/>
    <w:rsid w:val="009261FB"/>
    <w:rsid w:val="00964310"/>
    <w:rsid w:val="0096590C"/>
    <w:rsid w:val="00970DDC"/>
    <w:rsid w:val="0097437D"/>
    <w:rsid w:val="009961A5"/>
    <w:rsid w:val="009C6476"/>
    <w:rsid w:val="009D08B5"/>
    <w:rsid w:val="009D7A8B"/>
    <w:rsid w:val="009E19DA"/>
    <w:rsid w:val="009E2D84"/>
    <w:rsid w:val="009E681E"/>
    <w:rsid w:val="009E7DF3"/>
    <w:rsid w:val="00A03C7E"/>
    <w:rsid w:val="00A05EFB"/>
    <w:rsid w:val="00A1229E"/>
    <w:rsid w:val="00A145A4"/>
    <w:rsid w:val="00A1596D"/>
    <w:rsid w:val="00A2210B"/>
    <w:rsid w:val="00A238A5"/>
    <w:rsid w:val="00A304CA"/>
    <w:rsid w:val="00A341E7"/>
    <w:rsid w:val="00A55D70"/>
    <w:rsid w:val="00A625FB"/>
    <w:rsid w:val="00A65699"/>
    <w:rsid w:val="00A91C88"/>
    <w:rsid w:val="00A967A8"/>
    <w:rsid w:val="00AA3670"/>
    <w:rsid w:val="00AA513B"/>
    <w:rsid w:val="00AA7396"/>
    <w:rsid w:val="00AB6937"/>
    <w:rsid w:val="00AC18FE"/>
    <w:rsid w:val="00AD336D"/>
    <w:rsid w:val="00AD6B4E"/>
    <w:rsid w:val="00AD6E65"/>
    <w:rsid w:val="00AE5307"/>
    <w:rsid w:val="00B00E5D"/>
    <w:rsid w:val="00B04BCF"/>
    <w:rsid w:val="00B141BA"/>
    <w:rsid w:val="00B1595A"/>
    <w:rsid w:val="00B37948"/>
    <w:rsid w:val="00B41AA0"/>
    <w:rsid w:val="00B44E61"/>
    <w:rsid w:val="00B54AAB"/>
    <w:rsid w:val="00B602EA"/>
    <w:rsid w:val="00B6340E"/>
    <w:rsid w:val="00B82854"/>
    <w:rsid w:val="00B940D2"/>
    <w:rsid w:val="00B97B54"/>
    <w:rsid w:val="00BA1AD1"/>
    <w:rsid w:val="00BA2CA7"/>
    <w:rsid w:val="00BA54DE"/>
    <w:rsid w:val="00BA66DD"/>
    <w:rsid w:val="00BC33CE"/>
    <w:rsid w:val="00BD2501"/>
    <w:rsid w:val="00BE3506"/>
    <w:rsid w:val="00BF7FE2"/>
    <w:rsid w:val="00C03662"/>
    <w:rsid w:val="00C26A2D"/>
    <w:rsid w:val="00C376B3"/>
    <w:rsid w:val="00C52BCA"/>
    <w:rsid w:val="00C66A85"/>
    <w:rsid w:val="00C86073"/>
    <w:rsid w:val="00CA7770"/>
    <w:rsid w:val="00CC3B26"/>
    <w:rsid w:val="00CE716E"/>
    <w:rsid w:val="00CF2490"/>
    <w:rsid w:val="00CF287E"/>
    <w:rsid w:val="00CF448F"/>
    <w:rsid w:val="00CF6510"/>
    <w:rsid w:val="00D04E5E"/>
    <w:rsid w:val="00D1282D"/>
    <w:rsid w:val="00D27158"/>
    <w:rsid w:val="00D30BF7"/>
    <w:rsid w:val="00D31784"/>
    <w:rsid w:val="00D40895"/>
    <w:rsid w:val="00D4471D"/>
    <w:rsid w:val="00D64F9D"/>
    <w:rsid w:val="00D67A76"/>
    <w:rsid w:val="00D70231"/>
    <w:rsid w:val="00D7494A"/>
    <w:rsid w:val="00D81B3A"/>
    <w:rsid w:val="00D85D16"/>
    <w:rsid w:val="00D94FA5"/>
    <w:rsid w:val="00DA19B6"/>
    <w:rsid w:val="00DB00A7"/>
    <w:rsid w:val="00DB12E3"/>
    <w:rsid w:val="00DB38C5"/>
    <w:rsid w:val="00DB4673"/>
    <w:rsid w:val="00DB563A"/>
    <w:rsid w:val="00DE3EA9"/>
    <w:rsid w:val="00DF71BD"/>
    <w:rsid w:val="00E073A1"/>
    <w:rsid w:val="00E23D7A"/>
    <w:rsid w:val="00E26577"/>
    <w:rsid w:val="00E42165"/>
    <w:rsid w:val="00E43E78"/>
    <w:rsid w:val="00E44AFB"/>
    <w:rsid w:val="00E47C8C"/>
    <w:rsid w:val="00E5067E"/>
    <w:rsid w:val="00E61AFF"/>
    <w:rsid w:val="00E6531E"/>
    <w:rsid w:val="00E67997"/>
    <w:rsid w:val="00E721F8"/>
    <w:rsid w:val="00E73564"/>
    <w:rsid w:val="00E87025"/>
    <w:rsid w:val="00E93004"/>
    <w:rsid w:val="00E95AA4"/>
    <w:rsid w:val="00E96A1E"/>
    <w:rsid w:val="00E97F97"/>
    <w:rsid w:val="00EB17CF"/>
    <w:rsid w:val="00EB4B99"/>
    <w:rsid w:val="00EB5C37"/>
    <w:rsid w:val="00EB66D8"/>
    <w:rsid w:val="00EC0DB4"/>
    <w:rsid w:val="00EC2EB9"/>
    <w:rsid w:val="00EC6C5D"/>
    <w:rsid w:val="00ED4C36"/>
    <w:rsid w:val="00ED6389"/>
    <w:rsid w:val="00EF10B4"/>
    <w:rsid w:val="00EF4A15"/>
    <w:rsid w:val="00EF6D7F"/>
    <w:rsid w:val="00F07C8B"/>
    <w:rsid w:val="00F23379"/>
    <w:rsid w:val="00F23A09"/>
    <w:rsid w:val="00F25C73"/>
    <w:rsid w:val="00F441EC"/>
    <w:rsid w:val="00F4697D"/>
    <w:rsid w:val="00F51BAB"/>
    <w:rsid w:val="00F533C9"/>
    <w:rsid w:val="00F54951"/>
    <w:rsid w:val="00F56DA6"/>
    <w:rsid w:val="00F60BAF"/>
    <w:rsid w:val="00F60FC1"/>
    <w:rsid w:val="00F704F8"/>
    <w:rsid w:val="00F741F9"/>
    <w:rsid w:val="00F803E0"/>
    <w:rsid w:val="00FB1410"/>
    <w:rsid w:val="00FB3D79"/>
    <w:rsid w:val="00FC04B8"/>
    <w:rsid w:val="00FE3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5FB"/>
  </w:style>
  <w:style w:type="paragraph" w:styleId="Ttulo1">
    <w:name w:val="heading 1"/>
    <w:basedOn w:val="Normal"/>
    <w:next w:val="Normal"/>
    <w:link w:val="Ttulo1Char"/>
    <w:uiPriority w:val="9"/>
    <w:qFormat/>
    <w:rsid w:val="007C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A625FB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A625FB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rsid w:val="00A625FB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rsid w:val="00A625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rsid w:val="00A625FB"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sid w:val="00A625FB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625FB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625FB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25FB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A625FB"/>
    <w:rPr>
      <w:sz w:val="32"/>
      <w:szCs w:val="32"/>
    </w:rPr>
  </w:style>
  <w:style w:type="paragraph" w:customStyle="1" w:styleId="Semespaos">
    <w:name w:val="Sem espaços"/>
    <w:uiPriority w:val="1"/>
    <w:qFormat/>
    <w:rsid w:val="00A625FB"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rsid w:val="00A62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rmaesdecontato">
    <w:name w:val="Informações de contato"/>
    <w:basedOn w:val="Semespaos"/>
    <w:qFormat/>
    <w:rsid w:val="00A625FB"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rsid w:val="00A625FB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rsid w:val="00A62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  <w:rsid w:val="00A625FB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625FB"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625FB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A625FB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A625FB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625FB"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A625FB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rsid w:val="00A625FB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625FB"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A625FB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rsid w:val="00A625FB"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rsid w:val="00A625FB"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rsid w:val="00A625FB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rsid w:val="00A625FB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rsid w:val="00A625FB"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sid w:val="00A625FB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rsid w:val="00A625FB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rsid w:val="00A625FB"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rsid w:val="00A625FB"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7C7D98"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E6531E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RodapChar">
    <w:name w:val="Rodapé Char"/>
    <w:basedOn w:val="Fontepargpadro"/>
    <w:link w:val="Rodap0"/>
    <w:rsid w:val="00E6531E"/>
    <w:rPr>
      <w:rFonts w:asciiTheme="majorHAnsi" w:hAnsiTheme="majorHAnsi"/>
      <w:caps/>
      <w:color w:val="F24F4F" w:themeColor="accent1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DB563A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DB563A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2501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0210DC"/>
    <w:pPr>
      <w:spacing w:after="12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0210DC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0210DC"/>
    <w:pPr>
      <w:spacing w:after="120" w:line="240" w:lineRule="auto"/>
      <w:ind w:left="283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0210DC"/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8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://www.quickbooks.com.br/r/mei/coheca-impostos-micro-empresas-mei-liberai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aD\Downloads\tf03843660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/>
    <c:plotArea>
      <c:layout/>
      <c:lineChart>
        <c:grouping val="standard"/>
        <c:ser>
          <c:idx val="0"/>
          <c:order val="0"/>
          <c:tx>
            <c:strRef>
              <c:f>Plan1!$B$1</c:f>
              <c:strCache>
                <c:ptCount val="1"/>
                <c:pt idx="0">
                  <c:v>Vendas</c:v>
                </c:pt>
              </c:strCache>
            </c:strRef>
          </c:tx>
          <c:marker>
            <c:symbol val="none"/>
          </c:marker>
          <c:cat>
            <c:strRef>
              <c:f>Plan1!$A$2:$A$13</c:f>
              <c:strCache>
                <c:ptCount val="12"/>
                <c:pt idx="0">
                  <c:v>Janeiro</c:v>
                </c:pt>
                <c:pt idx="1">
                  <c:v>Fevereiro</c:v>
                </c:pt>
                <c:pt idx="2">
                  <c:v>Março</c:v>
                </c:pt>
                <c:pt idx="3">
                  <c:v>Abril</c:v>
                </c:pt>
                <c:pt idx="4">
                  <c:v>Maio</c:v>
                </c:pt>
                <c:pt idx="5">
                  <c:v>Junho</c:v>
                </c:pt>
                <c:pt idx="6">
                  <c:v>Julho</c:v>
                </c:pt>
                <c:pt idx="7">
                  <c:v>Agosto</c:v>
                </c:pt>
                <c:pt idx="8">
                  <c:v>Setembro</c:v>
                </c:pt>
                <c:pt idx="9">
                  <c:v>Outubro</c:v>
                </c:pt>
                <c:pt idx="10">
                  <c:v>Novembro</c:v>
                </c:pt>
                <c:pt idx="11">
                  <c:v>Dezembro</c:v>
                </c:pt>
              </c:strCache>
            </c:strRef>
          </c:cat>
          <c:val>
            <c:numRef>
              <c:f>Plan1!$B$2:$B$13</c:f>
              <c:numCache>
                <c:formatCode>General</c:formatCode>
                <c:ptCount val="12"/>
                <c:pt idx="0">
                  <c:v>90</c:v>
                </c:pt>
                <c:pt idx="1">
                  <c:v>90</c:v>
                </c:pt>
                <c:pt idx="2">
                  <c:v>90</c:v>
                </c:pt>
                <c:pt idx="3">
                  <c:v>330</c:v>
                </c:pt>
                <c:pt idx="4">
                  <c:v>330</c:v>
                </c:pt>
                <c:pt idx="5">
                  <c:v>330</c:v>
                </c:pt>
                <c:pt idx="6">
                  <c:v>330</c:v>
                </c:pt>
                <c:pt idx="7">
                  <c:v>330</c:v>
                </c:pt>
                <c:pt idx="8">
                  <c:v>330</c:v>
                </c:pt>
                <c:pt idx="9">
                  <c:v>330</c:v>
                </c:pt>
                <c:pt idx="10">
                  <c:v>330</c:v>
                </c:pt>
                <c:pt idx="11">
                  <c:v>550</c:v>
                </c:pt>
              </c:numCache>
            </c:numRef>
          </c:val>
        </c:ser>
        <c:marker val="1"/>
        <c:axId val="78441472"/>
        <c:axId val="104200448"/>
      </c:lineChart>
      <c:catAx>
        <c:axId val="78441472"/>
        <c:scaling>
          <c:orientation val="minMax"/>
        </c:scaling>
        <c:axPos val="b"/>
        <c:tickLblPos val="nextTo"/>
        <c:crossAx val="104200448"/>
        <c:crosses val="autoZero"/>
        <c:auto val="1"/>
        <c:lblAlgn val="ctr"/>
        <c:lblOffset val="100"/>
      </c:catAx>
      <c:valAx>
        <c:axId val="104200448"/>
        <c:scaling>
          <c:orientation val="minMax"/>
        </c:scaling>
        <c:axPos val="l"/>
        <c:majorGridlines/>
        <c:numFmt formatCode="General" sourceLinked="1"/>
        <c:tickLblPos val="nextTo"/>
        <c:crossAx val="784414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2019-11-05T00:00:00</PublishDate>
  <Abstract/>
  <CompanyAddress/>
  <CompanyPhone>14988274059</CompanyPhone>
  <CompanyFax/>
  <CompanyEmail>cavalieriapps@gmail.com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 xsi:nil="true"/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235603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2012-11-14T02:04:00+00:00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475490</Value>
    </PublishStatusLookup>
    <APAuthor xmlns="e5d022ff-4ce9-4922-b5a4-f245e35e2aac">
      <UserInfo>
        <DisplayName>System Account</DisplayName>
        <AccountId>1073741823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true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LocMarketGroupTiers2 xmlns="e5d022ff-4ce9-4922-b5a4-f245e35e2aac" xsi:nil="true"/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TP103843659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</documentManagement>
</p:properties>
</file>

<file path=customXml/item4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2AC472-E68E-4806-BBBF-196CE3C16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C7E2652-5ED6-435F-83DE-225FC0066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tf03843660.dotx</Template>
  <TotalTime>618</TotalTime>
  <Pages>15</Pages>
  <Words>3432</Words>
  <Characters>18538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Gallery Seacrh</vt:lpstr>
      <vt:lpstr/>
    </vt:vector>
  </TitlesOfParts>
  <Company/>
  <LinksUpToDate>false</LinksUpToDate>
  <CharactersWithSpaces>21927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Gallery Search</dc:title>
  <dc:subject>Compartilhar é preciso</dc:subject>
  <dc:creator>NEaD</dc:creator>
  <cp:keywords/>
  <dc:description/>
  <cp:lastModifiedBy>Microsoft</cp:lastModifiedBy>
  <cp:revision>331</cp:revision>
  <dcterms:created xsi:type="dcterms:W3CDTF">2018-09-17T16:42:00Z</dcterms:created>
  <dcterms:modified xsi:type="dcterms:W3CDTF">2019-12-05T00:20:00Z</dcterms:modified>
  <cp:contentStatus>cavalieriapps.wixsite.com/gallerysearch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